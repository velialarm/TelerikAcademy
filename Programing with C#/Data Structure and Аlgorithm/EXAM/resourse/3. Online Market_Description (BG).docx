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4099">
        <w:t>3</w:t>
      </w:r>
      <w:r w:rsidR="008B0C41" w:rsidRPr="00A85EDE">
        <w:t xml:space="preserve"> – </w:t>
      </w:r>
      <w:r w:rsidR="00365CFA">
        <w:t>Online Market</w:t>
      </w:r>
      <w:r w:rsidR="005B6C54">
        <w:rPr>
          <w:noProof/>
        </w:rPr>
        <w:t xml:space="preserve"> </w:t>
      </w:r>
    </w:p>
    <w:p w:rsidR="00FE7F22" w:rsidRDefault="00365CFA" w:rsidP="005B6C54">
      <w:r>
        <w:t>You are given an online market.</w:t>
      </w:r>
      <w:r>
        <w:rPr>
          <w:lang w:val="bg-BG"/>
        </w:rPr>
        <w:t xml:space="preserve"> </w:t>
      </w:r>
      <w:r>
        <w:t>Products can be added and queried in the market. You are given a sequence of commands that must be implemented:</w:t>
      </w:r>
    </w:p>
    <w:p w:rsidR="00383FD3" w:rsidRPr="00383FD3" w:rsidRDefault="00E0135F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0F05EA">
        <w:rPr>
          <w:rFonts w:ascii="Consolas" w:hAnsi="Consolas" w:cs="Consolas"/>
          <w:b/>
        </w:rPr>
        <w:t>a</w:t>
      </w:r>
      <w:r w:rsidR="00365CFA" w:rsidRPr="000F05EA">
        <w:rPr>
          <w:rFonts w:ascii="Consolas" w:hAnsi="Consolas" w:cs="Consolas"/>
          <w:b/>
        </w:rPr>
        <w:t>dd PRODUCT_NAME PRODUCT_PRICE PRODUCT_TYPE</w:t>
      </w:r>
      <w:r w:rsidR="00365CFA">
        <w:t xml:space="preserve"> – adds a new product to the market</w:t>
      </w:r>
    </w:p>
    <w:p w:rsidR="00365CFA" w:rsidRPr="00AC01C6" w:rsidRDefault="00383FD3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PRODUCT_NAME</w:t>
      </w:r>
      <w:r w:rsidRPr="00AC01C6">
        <w:rPr>
          <w:sz w:val="22"/>
          <w:szCs w:val="22"/>
        </w:rPr>
        <w:t xml:space="preserve"> </w:t>
      </w:r>
      <w:r w:rsidR="00E0135F" w:rsidRPr="00AC01C6">
        <w:rPr>
          <w:sz w:val="22"/>
          <w:szCs w:val="22"/>
        </w:rPr>
        <w:t xml:space="preserve">can be any </w:t>
      </w:r>
      <w:r w:rsidRPr="00AC01C6">
        <w:rPr>
          <w:sz w:val="22"/>
          <w:szCs w:val="22"/>
        </w:rPr>
        <w:t>unique sequence of 3 to 20 characters</w:t>
      </w:r>
    </w:p>
    <w:p w:rsidR="00383FD3" w:rsidRPr="00AC01C6" w:rsidRDefault="00383FD3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PRODUCT_PRICE</w:t>
      </w:r>
      <w:r w:rsidRPr="00AC01C6">
        <w:rPr>
          <w:rFonts w:ascii="Consolas" w:hAnsi="Consolas" w:cs="Consolas"/>
          <w:sz w:val="22"/>
          <w:szCs w:val="22"/>
        </w:rPr>
        <w:t xml:space="preserve"> </w:t>
      </w:r>
      <w:r w:rsidRPr="00AC01C6">
        <w:rPr>
          <w:sz w:val="22"/>
          <w:szCs w:val="22"/>
        </w:rPr>
        <w:t>can be any</w:t>
      </w:r>
      <w:r w:rsidR="000F05EA" w:rsidRPr="00AC01C6">
        <w:rPr>
          <w:sz w:val="22"/>
          <w:szCs w:val="22"/>
        </w:rPr>
        <w:t xml:space="preserve"> positive</w:t>
      </w:r>
      <w:r w:rsidRPr="00AC01C6">
        <w:rPr>
          <w:sz w:val="22"/>
          <w:szCs w:val="22"/>
        </w:rPr>
        <w:t xml:space="preserve"> floating-point number</w:t>
      </w:r>
      <w:r w:rsidR="007D16D6">
        <w:rPr>
          <w:sz w:val="22"/>
          <w:szCs w:val="22"/>
        </w:rPr>
        <w:t>, up to 5</w:t>
      </w:r>
      <w:r w:rsidR="00B417AD" w:rsidRPr="00AC01C6">
        <w:rPr>
          <w:sz w:val="22"/>
          <w:szCs w:val="22"/>
        </w:rPr>
        <w:t>000</w:t>
      </w:r>
    </w:p>
    <w:p w:rsidR="00383FD3" w:rsidRPr="00AC01C6" w:rsidRDefault="00B417AD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PROCUCT_TYPE</w:t>
      </w:r>
      <w:r w:rsidRPr="00AC01C6">
        <w:rPr>
          <w:sz w:val="22"/>
          <w:szCs w:val="22"/>
        </w:rPr>
        <w:t xml:space="preserve"> can be any sequence of 3 to 20 characters</w:t>
      </w:r>
      <w:r w:rsidR="00306838" w:rsidRPr="00AC01C6">
        <w:rPr>
          <w:sz w:val="22"/>
          <w:szCs w:val="22"/>
        </w:rPr>
        <w:t>. Product type may not be unique</w:t>
      </w:r>
    </w:p>
    <w:p w:rsidR="00974733" w:rsidRPr="00AC01C6" w:rsidRDefault="00D11C95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974733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 xml:space="preserve">Ok: </w:t>
      </w:r>
      <w:r w:rsidR="00974733" w:rsidRPr="00AC01C6">
        <w:rPr>
          <w:rFonts w:ascii="Consolas" w:hAnsi="Consolas" w:cs="Consolas"/>
          <w:b/>
          <w:sz w:val="22"/>
          <w:szCs w:val="22"/>
        </w:rPr>
        <w:t xml:space="preserve">Product </w:t>
      </w:r>
      <w:r w:rsidR="00DD7B98" w:rsidRPr="00AC01C6">
        <w:rPr>
          <w:rFonts w:ascii="Consolas" w:hAnsi="Consolas" w:cs="Consolas"/>
          <w:b/>
          <w:sz w:val="22"/>
          <w:szCs w:val="22"/>
        </w:rPr>
        <w:t>PRODUCT_NAME added successfully</w:t>
      </w:r>
      <w:r w:rsidR="00DD7B98" w:rsidRPr="00AC01C6">
        <w:rPr>
          <w:sz w:val="22"/>
          <w:szCs w:val="22"/>
        </w:rPr>
        <w:t>" if the product is added</w:t>
      </w:r>
    </w:p>
    <w:p w:rsidR="00DD7B98" w:rsidRPr="00AC01C6" w:rsidRDefault="00203F53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DD7B98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 xml:space="preserve">Error: </w:t>
      </w:r>
      <w:r w:rsidR="00DD7B98" w:rsidRPr="00AC01C6">
        <w:rPr>
          <w:rFonts w:ascii="Consolas" w:hAnsi="Consolas" w:cs="Consolas"/>
          <w:b/>
          <w:sz w:val="22"/>
          <w:szCs w:val="22"/>
        </w:rPr>
        <w:t>Product PRODUCT_NAME already exists</w:t>
      </w:r>
      <w:r w:rsidR="00DD7B98" w:rsidRPr="00AC01C6">
        <w:rPr>
          <w:sz w:val="22"/>
          <w:szCs w:val="22"/>
        </w:rPr>
        <w:t xml:space="preserve">" if the product </w:t>
      </w:r>
      <w:r w:rsidR="00957985" w:rsidRPr="00AC01C6">
        <w:rPr>
          <w:sz w:val="22"/>
          <w:szCs w:val="22"/>
        </w:rPr>
        <w:t>already exists</w:t>
      </w:r>
    </w:p>
    <w:p w:rsidR="00365CFA" w:rsidRPr="006413C3" w:rsidRDefault="00E0135F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type PRODUCT_TYPE</w:t>
      </w:r>
      <w:r w:rsidR="00FB0732" w:rsidRPr="00FB0732">
        <w:t xml:space="preserve"> </w:t>
      </w:r>
      <w:r w:rsidR="00FB0732">
        <w:t>–</w:t>
      </w:r>
      <w:r w:rsidR="00FB0732" w:rsidRPr="00FB0732">
        <w:t xml:space="preserve"> </w:t>
      </w:r>
      <w:r w:rsidR="00FB0732">
        <w:t xml:space="preserve">lists </w:t>
      </w:r>
      <w:r w:rsidR="006413C3">
        <w:t xml:space="preserve">the first 10 </w:t>
      </w:r>
      <w:r w:rsidR="00FB0732">
        <w:t>products that have the given PRODUCT_TYPE</w:t>
      </w:r>
    </w:p>
    <w:p w:rsidR="00685804" w:rsidRPr="00AC01C6" w:rsidRDefault="005F7B34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685804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>Error: Ty</w:t>
      </w:r>
      <w:r w:rsidRPr="00AC01C6">
        <w:rPr>
          <w:rFonts w:ascii="Consolas" w:hAnsi="Consolas" w:cs="Consolas"/>
          <w:b/>
          <w:sz w:val="22"/>
          <w:szCs w:val="22"/>
        </w:rPr>
        <w:t>pe PRODUCT_TYPE does not exists</w:t>
      </w:r>
      <w:r w:rsidRPr="00AC01C6">
        <w:rPr>
          <w:sz w:val="22"/>
          <w:szCs w:val="22"/>
        </w:rPr>
        <w:t xml:space="preserve">", if the given PRODUCT_TYPE is non-existent </w:t>
      </w:r>
    </w:p>
    <w:p w:rsidR="00FB0732" w:rsidRPr="00FB0732" w:rsidRDefault="00FB0732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from MIN_PRICE to MAX_PRICE</w:t>
      </w:r>
      <w:r w:rsidRPr="00FB0732">
        <w:t xml:space="preserve"> </w:t>
      </w:r>
      <w:r>
        <w:t>–</w:t>
      </w:r>
      <w:r w:rsidRPr="00FB0732">
        <w:t xml:space="preserve"> </w:t>
      </w:r>
      <w:r>
        <w:t xml:space="preserve">lists </w:t>
      </w:r>
      <w:r w:rsidR="008E6496">
        <w:t xml:space="preserve">the first 10 products </w:t>
      </w:r>
      <w:r>
        <w:t>that have PRODUCT_PRICE in the given range, inclusive</w:t>
      </w:r>
    </w:p>
    <w:p w:rsidR="00FB0732" w:rsidRPr="00764597" w:rsidRDefault="00764597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from MIN_PRICE</w:t>
      </w:r>
      <w:r w:rsidRPr="00764597">
        <w:t xml:space="preserve"> </w:t>
      </w:r>
      <w:r>
        <w:t>–</w:t>
      </w:r>
      <w:r w:rsidRPr="00764597">
        <w:t xml:space="preserve"> </w:t>
      </w:r>
      <w:r>
        <w:t xml:space="preserve">lists </w:t>
      </w:r>
      <w:r w:rsidR="005A045E">
        <w:t xml:space="preserve">the first 10 products </w:t>
      </w:r>
      <w:r>
        <w:t>that have a greater PRODUCT_PRICE than the given, inclusive</w:t>
      </w:r>
    </w:p>
    <w:p w:rsidR="00764597" w:rsidRPr="00306EDE" w:rsidRDefault="00764597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to MAX_PRICE</w:t>
      </w:r>
      <w:r w:rsidRPr="00764597">
        <w:t xml:space="preserve"> </w:t>
      </w:r>
      <w:r>
        <w:t>– lists all products that have a smaller PRODUCT_PRICE that the given, inclusive</w:t>
      </w:r>
    </w:p>
    <w:p w:rsidR="00306EDE" w:rsidRPr="00365CFA" w:rsidRDefault="00306EDE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proofErr w:type="gramStart"/>
      <w:r w:rsidRPr="00974733">
        <w:rPr>
          <w:rFonts w:ascii="Consolas" w:hAnsi="Consolas" w:cs="Consolas"/>
          <w:b/>
        </w:rPr>
        <w:t>end</w:t>
      </w:r>
      <w:proofErr w:type="gramEnd"/>
      <w:r w:rsidRPr="00306EDE">
        <w:t xml:space="preserve"> </w:t>
      </w:r>
      <w:r>
        <w:t>–</w:t>
      </w:r>
      <w:r w:rsidRPr="00306EDE">
        <w:t xml:space="preserve"> </w:t>
      </w:r>
      <w:r>
        <w:t>marks the end of the commands. No commands will follow</w:t>
      </w:r>
    </w:p>
    <w:p w:rsidR="00365CFA" w:rsidRDefault="00706D70" w:rsidP="005B6C54">
      <w:r>
        <w:t>All products</w:t>
      </w:r>
      <w:r w:rsidR="0065492C">
        <w:t xml:space="preserve"> </w:t>
      </w:r>
      <w:r>
        <w:t xml:space="preserve">that are listed by the </w:t>
      </w:r>
      <w:r w:rsidRPr="00706D70">
        <w:rPr>
          <w:rFonts w:ascii="Consolas" w:hAnsi="Consolas" w:cs="Consolas"/>
          <w:b/>
        </w:rPr>
        <w:t>filter</w:t>
      </w:r>
      <w:r w:rsidRPr="00706D70">
        <w:t xml:space="preserve"> </w:t>
      </w:r>
      <w:r>
        <w:t>commands</w:t>
      </w:r>
      <w:r w:rsidR="0065492C">
        <w:t xml:space="preserve"> must be printed i</w:t>
      </w:r>
      <w:r w:rsidR="00FC1B97">
        <w:t>n</w:t>
      </w:r>
      <w:r w:rsidR="0065492C">
        <w:t xml:space="preserve"> the format </w:t>
      </w:r>
      <w:r w:rsidR="00A664F1">
        <w:br/>
      </w:r>
      <w:r w:rsidR="004D00B6">
        <w:t>"</w:t>
      </w:r>
      <w:r w:rsidR="004D00B6" w:rsidRPr="006835B7">
        <w:rPr>
          <w:rFonts w:ascii="Consolas" w:hAnsi="Consolas" w:cs="Consolas"/>
          <w:b/>
        </w:rPr>
        <w:t xml:space="preserve">Ok: </w:t>
      </w:r>
      <w:r w:rsidR="00A664F1">
        <w:rPr>
          <w:rFonts w:ascii="Consolas" w:hAnsi="Consolas" w:cs="Consolas"/>
          <w:b/>
        </w:rPr>
        <w:t>LIST_OF_PRODUCTS</w:t>
      </w:r>
      <w:r w:rsidR="004D00B6">
        <w:t>"</w:t>
      </w:r>
      <w:r w:rsidR="00A31106">
        <w:t>.</w:t>
      </w:r>
      <w:r w:rsidR="00A664F1">
        <w:t xml:space="preserve"> LIST_OF_PRODUCTS contains the filtered products, separated by a space and a comma (", ") and each product is represented as "</w:t>
      </w:r>
      <w:r w:rsidR="00A664F1" w:rsidRPr="00AB476C">
        <w:rPr>
          <w:rFonts w:ascii="Consolas" w:hAnsi="Consolas" w:cs="Consolas"/>
          <w:b/>
        </w:rPr>
        <w:t>PRODUCT_</w:t>
      </w:r>
      <w:proofErr w:type="gramStart"/>
      <w:r w:rsidR="00A664F1" w:rsidRPr="00AB476C">
        <w:rPr>
          <w:rFonts w:ascii="Consolas" w:hAnsi="Consolas" w:cs="Consolas"/>
          <w:b/>
        </w:rPr>
        <w:t>NAME(</w:t>
      </w:r>
      <w:proofErr w:type="gramEnd"/>
      <w:r w:rsidR="00A664F1" w:rsidRPr="00AB476C">
        <w:rPr>
          <w:rFonts w:ascii="Consolas" w:hAnsi="Consolas" w:cs="Consolas"/>
          <w:b/>
        </w:rPr>
        <w:t>PRODUCT_PRICE)</w:t>
      </w:r>
      <w:r w:rsidR="00AB476C">
        <w:t>"</w:t>
      </w:r>
      <w:r w:rsidR="0065492C">
        <w:t>.</w:t>
      </w:r>
      <w:r w:rsidR="00EF359B">
        <w:t xml:space="preserve"> If </w:t>
      </w:r>
      <w:r w:rsidR="00900A19">
        <w:t>the result from the filtering is 0 products</w:t>
      </w:r>
      <w:r w:rsidR="00EF359B">
        <w:t>, then print "</w:t>
      </w:r>
      <w:r w:rsidR="00EF359B" w:rsidRPr="00F90E6B">
        <w:rPr>
          <w:rFonts w:ascii="Consolas" w:hAnsi="Consolas" w:cs="Consolas"/>
          <w:b/>
        </w:rPr>
        <w:t>Ok:</w:t>
      </w:r>
      <w:r w:rsidR="00EF359B">
        <w:t xml:space="preserve"> </w:t>
      </w:r>
      <w:proofErr w:type="gramStart"/>
      <w:r w:rsidR="00A10908">
        <w:t>"</w:t>
      </w:r>
      <w:r w:rsidR="00FA197A">
        <w:t>.</w:t>
      </w:r>
      <w:proofErr w:type="gramEnd"/>
      <w:r w:rsidR="00C32238">
        <w:t xml:space="preserve"> </w:t>
      </w:r>
      <w:r w:rsidR="0065492C">
        <w:t xml:space="preserve">They </w:t>
      </w:r>
      <w:r>
        <w:t xml:space="preserve">must </w:t>
      </w:r>
      <w:r w:rsidR="0065492C">
        <w:t xml:space="preserve">also </w:t>
      </w:r>
      <w:r>
        <w:t>be sorted by the following criteria:</w:t>
      </w:r>
    </w:p>
    <w:p w:rsidR="00706D70" w:rsidRDefault="00706D70" w:rsidP="00706D70">
      <w:pPr>
        <w:pStyle w:val="ListParagraph"/>
        <w:numPr>
          <w:ilvl w:val="0"/>
          <w:numId w:val="27"/>
        </w:numPr>
      </w:pPr>
      <w:r>
        <w:t xml:space="preserve">First by PRODUCT_PRICE, ascending </w:t>
      </w:r>
    </w:p>
    <w:p w:rsidR="00706D70" w:rsidRDefault="00706D70" w:rsidP="00706D70">
      <w:pPr>
        <w:pStyle w:val="ListParagraph"/>
        <w:numPr>
          <w:ilvl w:val="0"/>
          <w:numId w:val="27"/>
        </w:numPr>
      </w:pPr>
      <w:r>
        <w:t>Then by PRODUCT_NAME, ascending</w:t>
      </w:r>
    </w:p>
    <w:p w:rsidR="00706D70" w:rsidRDefault="00CC4F11" w:rsidP="00706D70">
      <w:pPr>
        <w:pStyle w:val="ListParagraph"/>
        <w:numPr>
          <w:ilvl w:val="0"/>
          <w:numId w:val="27"/>
        </w:numPr>
      </w:pPr>
      <w:r>
        <w:t xml:space="preserve">Last </w:t>
      </w:r>
      <w:r w:rsidR="00706D70">
        <w:t>by PRODUCT_TYPE, ascending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ED3504" w:rsidRPr="00552A9F" w:rsidRDefault="00ED3504" w:rsidP="00B1139F">
      <w:r>
        <w:t>The i</w:t>
      </w:r>
      <w:r w:rsidRPr="00552A9F">
        <w:t xml:space="preserve">nput data </w:t>
      </w:r>
      <w:r w:rsidR="00CD49FD">
        <w:t>is given at the standard input. It c</w:t>
      </w:r>
      <w:r w:rsidR="00F06EB3">
        <w:t xml:space="preserve">onsists of a sequence of </w:t>
      </w:r>
      <w:r w:rsidR="006707DE">
        <w:t xml:space="preserve">commands, each at a separate line, ending by the command </w:t>
      </w:r>
      <w:r w:rsidR="00C729F5">
        <w:t>"</w:t>
      </w:r>
      <w:r w:rsidR="00E75675">
        <w:t>e</w:t>
      </w:r>
      <w:r w:rsidR="006707DE">
        <w:t>nd</w:t>
      </w:r>
      <w:r w:rsidR="0077404E">
        <w:t>"</w:t>
      </w:r>
      <w:r w:rsidR="006707DE">
        <w:t>. The commands will be valid (</w:t>
      </w:r>
      <w:r w:rsidR="00D831CC">
        <w:t xml:space="preserve">as described in </w:t>
      </w:r>
      <w:r w:rsidR="006707DE">
        <w:t>the above list)</w:t>
      </w:r>
      <w:r w:rsidR="00D831CC">
        <w:t>, in the specified format, wit</w:t>
      </w:r>
      <w:r w:rsidR="00B1139F">
        <w:t>hin the constraints given below</w:t>
      </w:r>
      <w:r w:rsidRPr="00552A9F">
        <w:t xml:space="preserve">. There is no need to check </w:t>
      </w:r>
      <w:r w:rsidR="00B1139F">
        <w:t>the input data</w:t>
      </w:r>
      <w:r w:rsidRPr="00552A9F">
        <w:t xml:space="preserve">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D831CC" w:rsidP="00782149">
      <w:r>
        <w:t>For each command</w:t>
      </w:r>
      <w:r w:rsidR="00CD49FD">
        <w:t xml:space="preserve"> from the input sequence print at the standard output its result as a single line.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="00685804">
        <w:rPr>
          <w:b/>
        </w:rPr>
        <w:t>PRODUCT_NAME</w:t>
      </w:r>
      <w:r w:rsidR="00685804" w:rsidRPr="00373B31">
        <w:t xml:space="preserve"> and</w:t>
      </w:r>
      <w:r w:rsidR="00685804">
        <w:rPr>
          <w:b/>
        </w:rPr>
        <w:t xml:space="preserve"> PRODUCT_TYPE</w:t>
      </w:r>
      <w:r w:rsidR="00CD49FD">
        <w:t xml:space="preserve"> will consist of letters and digi</w:t>
      </w:r>
      <w:r w:rsidR="00685804">
        <w:t>ts only. No spaces are allowed.</w:t>
      </w:r>
    </w:p>
    <w:p w:rsidR="00503665" w:rsidRDefault="003874AC" w:rsidP="00503665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Pr="003874AC">
        <w:rPr>
          <w:rFonts w:ascii="Consolas" w:hAnsi="Consolas" w:cs="Consolas"/>
          <w:b/>
        </w:rPr>
        <w:t>filter by price *</w:t>
      </w:r>
      <w:r>
        <w:t xml:space="preserve"> commands </w:t>
      </w:r>
      <w:r w:rsidR="00A22E4B">
        <w:t xml:space="preserve">will occur no more than 100 times in any test, and approximately 2% of </w:t>
      </w:r>
      <w:r w:rsidR="00E5714C">
        <w:t xml:space="preserve">all </w:t>
      </w:r>
      <w:r w:rsidR="00A22E4B">
        <w:t>commands</w:t>
      </w:r>
      <w:r w:rsidR="00E16EA7">
        <w:t xml:space="preserve"> in a test</w:t>
      </w:r>
    </w:p>
    <w:p w:rsidR="00B81285" w:rsidRDefault="00B81285" w:rsidP="00503665">
      <w:pPr>
        <w:numPr>
          <w:ilvl w:val="0"/>
          <w:numId w:val="20"/>
        </w:numPr>
        <w:spacing w:before="0" w:after="0"/>
        <w:jc w:val="left"/>
      </w:pPr>
      <w:r>
        <w:t xml:space="preserve">The total </w:t>
      </w:r>
      <w:r w:rsidRPr="007A4414">
        <w:rPr>
          <w:b/>
        </w:rPr>
        <w:t>number of lines</w:t>
      </w:r>
      <w:r>
        <w:t xml:space="preserve"> in the input will be in the range [1 … </w:t>
      </w:r>
      <w:r w:rsidR="00BC1D58">
        <w:t>5</w:t>
      </w:r>
      <w:r>
        <w:t>0 000]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</w:t>
      </w:r>
      <w:bookmarkStart w:id="0" w:name="_GoBack"/>
      <w:bookmarkEnd w:id="0"/>
      <w:r w:rsidRPr="00552A9F">
        <w:rPr>
          <w:rFonts w:hint="eastAsia"/>
          <w:lang w:eastAsia="ja-JP"/>
        </w:rPr>
        <w:t>program</w:t>
      </w:r>
      <w:r>
        <w:t xml:space="preserve">: </w:t>
      </w:r>
      <w:r w:rsidR="008571CD">
        <w:t>0.</w:t>
      </w:r>
      <w:r w:rsidR="00B8129B">
        <w:t>6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685804" w:rsidRPr="00552A9F" w:rsidRDefault="00ED3504" w:rsidP="00FA0AB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B409A9">
        <w:t>64</w:t>
      </w:r>
      <w:r w:rsidRPr="00552A9F">
        <w:t xml:space="preserve"> MB.</w:t>
      </w:r>
    </w:p>
    <w:p w:rsidR="00685804" w:rsidRDefault="00685804" w:rsidP="00A85EDE">
      <w:pPr>
        <w:pStyle w:val="Heading3"/>
      </w:pP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1089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5035"/>
        <w:gridCol w:w="5855"/>
      </w:tblGrid>
      <w:tr w:rsidR="00782149" w:rsidRPr="00552A9F" w:rsidTr="00EC38FB"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5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172147" w:rsidTr="000A590F">
        <w:trPr>
          <w:trHeight w:val="3925"/>
        </w:trPr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201BC">
              <w:rPr>
                <w:rFonts w:ascii="Consolas" w:hAnsi="Consolas" w:cs="Consolas"/>
                <w:noProof/>
                <w:sz w:val="22"/>
                <w:szCs w:val="22"/>
              </w:rPr>
              <w:t>add Milk 1.90 dairy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Yogurt 1.90 dairy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201BC">
              <w:rPr>
                <w:rFonts w:ascii="Consolas" w:hAnsi="Consolas" w:cs="Consolas"/>
                <w:noProof/>
                <w:sz w:val="22"/>
                <w:szCs w:val="22"/>
              </w:rPr>
              <w:t>add Notebook 1111</w:t>
            </w:r>
            <w:r>
              <w:rPr>
                <w:rFonts w:ascii="Consolas" w:hAnsi="Consolas" w:cs="Consolas"/>
                <w:noProof/>
                <w:sz w:val="22"/>
                <w:szCs w:val="22"/>
              </w:rPr>
              <w:t>.90 technology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Orbit 0.90 food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Rakia 11.90 drinks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Dress 121.90 clothes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Jacket 49.90 clothes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Milk 1.90 dairy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Socks 2.90 clothes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filter by type dairy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201BC">
              <w:rPr>
                <w:rFonts w:ascii="Consolas" w:hAnsi="Consolas" w:cs="Consolas"/>
                <w:noProof/>
                <w:sz w:val="22"/>
                <w:szCs w:val="22"/>
              </w:rPr>
              <w:t>fil</w:t>
            </w:r>
            <w:r>
              <w:rPr>
                <w:rFonts w:ascii="Consolas" w:hAnsi="Consolas" w:cs="Consolas"/>
                <w:noProof/>
                <w:sz w:val="22"/>
                <w:szCs w:val="22"/>
              </w:rPr>
              <w:t>ter by price from 1.00 to 2.00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filter by price from 1.50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filter by price to 2.00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201BC">
              <w:rPr>
                <w:rFonts w:ascii="Consolas" w:hAnsi="Consolas" w:cs="Consolas"/>
                <w:noProof/>
                <w:sz w:val="22"/>
                <w:szCs w:val="22"/>
              </w:rPr>
              <w:t>filter by type c</w:t>
            </w:r>
            <w:r>
              <w:rPr>
                <w:rFonts w:ascii="Consolas" w:hAnsi="Consolas" w:cs="Consolas"/>
                <w:noProof/>
                <w:sz w:val="22"/>
                <w:szCs w:val="22"/>
              </w:rPr>
              <w:t>lothes</w:t>
            </w:r>
          </w:p>
          <w:p w:rsidR="00685804" w:rsidRPr="00172147" w:rsidRDefault="00BE7066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end</w:t>
            </w:r>
          </w:p>
        </w:tc>
        <w:tc>
          <w:tcPr>
            <w:tcW w:w="5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Milk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Yogurt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Notebook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Orbit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Rakia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Dress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Jacket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Error: Product Milk already exists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Socks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Milk(1.9), Yogurt(1.9)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Milk(1.9), Yogurt(1.9)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 xml:space="preserve">Ok: Milk(1.9), Yogurt(1.9), Socks(2.9), </w:t>
            </w:r>
            <w:r w:rsidR="00900A19">
              <w:rPr>
                <w:rFonts w:ascii="Consolas" w:hAnsi="Consolas" w:cs="Consolas"/>
                <w:noProof/>
                <w:sz w:val="22"/>
                <w:szCs w:val="22"/>
              </w:rPr>
              <w:t xml:space="preserve"> </w:t>
            </w: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Rakia(11.9), Jacket(49.9), Dress(121.9),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 xml:space="preserve"> Notebook(1111.9)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Orbit(0.9), Milk(1.9), Yogurt(1.9)</w:t>
            </w:r>
          </w:p>
          <w:p w:rsidR="00A4239A" w:rsidRPr="00172147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Socks(2</w:t>
            </w:r>
            <w:r>
              <w:rPr>
                <w:rFonts w:ascii="Consolas" w:hAnsi="Consolas" w:cs="Consolas"/>
                <w:noProof/>
                <w:sz w:val="22"/>
                <w:szCs w:val="22"/>
              </w:rPr>
              <w:t>.9), Jacket(49.9), Dress(121.9)</w:t>
            </w:r>
          </w:p>
        </w:tc>
      </w:tr>
    </w:tbl>
    <w:p w:rsidR="008B0C41" w:rsidRPr="008B0C41" w:rsidRDefault="008B0C41" w:rsidP="00BB3329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C0" w:rsidRDefault="006445C0">
      <w:r>
        <w:separator/>
      </w:r>
    </w:p>
  </w:endnote>
  <w:endnote w:type="continuationSeparator" w:id="0">
    <w:p w:rsidR="006445C0" w:rsidRDefault="0064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  <w:r w:rsidR="00F90E6B">
            <w:rPr>
              <w:rFonts w:eastAsia="Malgun Gothic"/>
              <w:b/>
              <w:i/>
              <w:lang w:eastAsia="ko-KR"/>
            </w:rPr>
            <w:t xml:space="preserve"> 2014</w:t>
          </w:r>
          <w:r>
            <w:rPr>
              <w:rFonts w:eastAsia="Malgun Gothic"/>
              <w:b/>
              <w:i/>
              <w:lang w:eastAsia="ko-KR"/>
            </w:rPr>
            <w:t xml:space="preserve">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A4414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6445C0">
            <w:fldChar w:fldCharType="begin"/>
          </w:r>
          <w:r w:rsidR="006445C0">
            <w:instrText xml:space="preserve"> NUMPAGES </w:instrText>
          </w:r>
          <w:r w:rsidR="006445C0">
            <w:fldChar w:fldCharType="separate"/>
          </w:r>
          <w:r w:rsidR="007A4414">
            <w:rPr>
              <w:noProof/>
            </w:rPr>
            <w:t>2</w:t>
          </w:r>
          <w:r w:rsidR="006445C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445C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C0" w:rsidRDefault="006445C0">
      <w:r>
        <w:separator/>
      </w:r>
    </w:p>
  </w:footnote>
  <w:footnote w:type="continuationSeparator" w:id="0">
    <w:p w:rsidR="006445C0" w:rsidRDefault="00644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445C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90680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21E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1E4CFF"/>
    <w:multiLevelType w:val="hybridMultilevel"/>
    <w:tmpl w:val="456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5317F"/>
    <w:multiLevelType w:val="hybridMultilevel"/>
    <w:tmpl w:val="0F7E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E15C8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26"/>
  </w:num>
  <w:num w:numId="5">
    <w:abstractNumId w:val="22"/>
  </w:num>
  <w:num w:numId="6">
    <w:abstractNumId w:val="25"/>
  </w:num>
  <w:num w:numId="7">
    <w:abstractNumId w:val="21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4"/>
  </w:num>
  <w:num w:numId="13">
    <w:abstractNumId w:val="13"/>
  </w:num>
  <w:num w:numId="14">
    <w:abstractNumId w:val="9"/>
  </w:num>
  <w:num w:numId="15">
    <w:abstractNumId w:val="23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6"/>
  </w:num>
  <w:num w:numId="22">
    <w:abstractNumId w:val="5"/>
  </w:num>
  <w:num w:numId="23">
    <w:abstractNumId w:val="8"/>
  </w:num>
  <w:num w:numId="24">
    <w:abstractNumId w:val="12"/>
  </w:num>
  <w:num w:numId="25">
    <w:abstractNumId w:val="6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3DE"/>
    <w:rsid w:val="00010247"/>
    <w:rsid w:val="00013CE3"/>
    <w:rsid w:val="00015B71"/>
    <w:rsid w:val="00024338"/>
    <w:rsid w:val="00027702"/>
    <w:rsid w:val="00034946"/>
    <w:rsid w:val="000509B2"/>
    <w:rsid w:val="00051A0F"/>
    <w:rsid w:val="00051ABB"/>
    <w:rsid w:val="00063ABA"/>
    <w:rsid w:val="00065B1E"/>
    <w:rsid w:val="00070CA5"/>
    <w:rsid w:val="00071D81"/>
    <w:rsid w:val="000733CB"/>
    <w:rsid w:val="000740B9"/>
    <w:rsid w:val="00082A88"/>
    <w:rsid w:val="00084135"/>
    <w:rsid w:val="00084F57"/>
    <w:rsid w:val="00087700"/>
    <w:rsid w:val="00087B3B"/>
    <w:rsid w:val="00092E73"/>
    <w:rsid w:val="000943BF"/>
    <w:rsid w:val="000A1C2D"/>
    <w:rsid w:val="000A5461"/>
    <w:rsid w:val="000A590F"/>
    <w:rsid w:val="000B4A63"/>
    <w:rsid w:val="000C236C"/>
    <w:rsid w:val="000D2DC3"/>
    <w:rsid w:val="000E494F"/>
    <w:rsid w:val="000E532F"/>
    <w:rsid w:val="000E6EA7"/>
    <w:rsid w:val="000F05EA"/>
    <w:rsid w:val="00110637"/>
    <w:rsid w:val="00110D80"/>
    <w:rsid w:val="001205DA"/>
    <w:rsid w:val="001248BE"/>
    <w:rsid w:val="0012544F"/>
    <w:rsid w:val="00134C58"/>
    <w:rsid w:val="0014248C"/>
    <w:rsid w:val="00147D8A"/>
    <w:rsid w:val="001510E9"/>
    <w:rsid w:val="0015546E"/>
    <w:rsid w:val="0015630B"/>
    <w:rsid w:val="00172147"/>
    <w:rsid w:val="001743C6"/>
    <w:rsid w:val="0017625F"/>
    <w:rsid w:val="00182F25"/>
    <w:rsid w:val="00184DE6"/>
    <w:rsid w:val="00190FDA"/>
    <w:rsid w:val="00193E4B"/>
    <w:rsid w:val="00194099"/>
    <w:rsid w:val="001957A4"/>
    <w:rsid w:val="00196928"/>
    <w:rsid w:val="001976E7"/>
    <w:rsid w:val="001B00CA"/>
    <w:rsid w:val="001B2BBA"/>
    <w:rsid w:val="001B6D8A"/>
    <w:rsid w:val="001B6E73"/>
    <w:rsid w:val="001C0EB7"/>
    <w:rsid w:val="001C5618"/>
    <w:rsid w:val="001C6B8B"/>
    <w:rsid w:val="001E177B"/>
    <w:rsid w:val="001F77D2"/>
    <w:rsid w:val="002007E7"/>
    <w:rsid w:val="00203F53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02CE"/>
    <w:rsid w:val="002868AD"/>
    <w:rsid w:val="00286DDB"/>
    <w:rsid w:val="0029561E"/>
    <w:rsid w:val="002A519B"/>
    <w:rsid w:val="002A7FD3"/>
    <w:rsid w:val="002B6B03"/>
    <w:rsid w:val="002C1485"/>
    <w:rsid w:val="002C6AC0"/>
    <w:rsid w:val="002D2A5A"/>
    <w:rsid w:val="002F27CA"/>
    <w:rsid w:val="003025F1"/>
    <w:rsid w:val="00306838"/>
    <w:rsid w:val="00306EDE"/>
    <w:rsid w:val="00310CE1"/>
    <w:rsid w:val="0031248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65CFA"/>
    <w:rsid w:val="00373B31"/>
    <w:rsid w:val="00381F27"/>
    <w:rsid w:val="00383FD3"/>
    <w:rsid w:val="003874AC"/>
    <w:rsid w:val="003A243D"/>
    <w:rsid w:val="003A24B4"/>
    <w:rsid w:val="003A4BA8"/>
    <w:rsid w:val="003A6E25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38BF"/>
    <w:rsid w:val="004254EE"/>
    <w:rsid w:val="00425BC0"/>
    <w:rsid w:val="00427EC6"/>
    <w:rsid w:val="0044441C"/>
    <w:rsid w:val="004452F2"/>
    <w:rsid w:val="00446410"/>
    <w:rsid w:val="00452676"/>
    <w:rsid w:val="00453CA4"/>
    <w:rsid w:val="00460E19"/>
    <w:rsid w:val="0046113A"/>
    <w:rsid w:val="004616E5"/>
    <w:rsid w:val="00467E8E"/>
    <w:rsid w:val="00471AA9"/>
    <w:rsid w:val="00475382"/>
    <w:rsid w:val="004766ED"/>
    <w:rsid w:val="00485B33"/>
    <w:rsid w:val="004910D1"/>
    <w:rsid w:val="00497068"/>
    <w:rsid w:val="004B0789"/>
    <w:rsid w:val="004B4E58"/>
    <w:rsid w:val="004C0C23"/>
    <w:rsid w:val="004C5ADC"/>
    <w:rsid w:val="004D00B6"/>
    <w:rsid w:val="004D0809"/>
    <w:rsid w:val="004D2CF6"/>
    <w:rsid w:val="004D7BAC"/>
    <w:rsid w:val="004E19BB"/>
    <w:rsid w:val="004E665D"/>
    <w:rsid w:val="004F4710"/>
    <w:rsid w:val="00502A78"/>
    <w:rsid w:val="00503665"/>
    <w:rsid w:val="0051316B"/>
    <w:rsid w:val="00513183"/>
    <w:rsid w:val="00514066"/>
    <w:rsid w:val="005201BC"/>
    <w:rsid w:val="00535770"/>
    <w:rsid w:val="005361C2"/>
    <w:rsid w:val="0053698C"/>
    <w:rsid w:val="005414FD"/>
    <w:rsid w:val="005418AE"/>
    <w:rsid w:val="005429F8"/>
    <w:rsid w:val="00543054"/>
    <w:rsid w:val="005516D2"/>
    <w:rsid w:val="00552A9F"/>
    <w:rsid w:val="00552DDB"/>
    <w:rsid w:val="00553953"/>
    <w:rsid w:val="00553A28"/>
    <w:rsid w:val="00554CD4"/>
    <w:rsid w:val="005578D0"/>
    <w:rsid w:val="00560FD3"/>
    <w:rsid w:val="0056220F"/>
    <w:rsid w:val="005668A0"/>
    <w:rsid w:val="00575A18"/>
    <w:rsid w:val="00577F46"/>
    <w:rsid w:val="00581484"/>
    <w:rsid w:val="00582B7E"/>
    <w:rsid w:val="005907FF"/>
    <w:rsid w:val="005A045E"/>
    <w:rsid w:val="005A2EF8"/>
    <w:rsid w:val="005B0D5C"/>
    <w:rsid w:val="005B6C54"/>
    <w:rsid w:val="005D3F6F"/>
    <w:rsid w:val="005D52F9"/>
    <w:rsid w:val="005E3FFE"/>
    <w:rsid w:val="005E7BBE"/>
    <w:rsid w:val="005F7180"/>
    <w:rsid w:val="005F7B34"/>
    <w:rsid w:val="006001FA"/>
    <w:rsid w:val="00605BD1"/>
    <w:rsid w:val="0061142D"/>
    <w:rsid w:val="0063318F"/>
    <w:rsid w:val="00634698"/>
    <w:rsid w:val="00636D60"/>
    <w:rsid w:val="006413C3"/>
    <w:rsid w:val="006416F5"/>
    <w:rsid w:val="006440F0"/>
    <w:rsid w:val="006445C0"/>
    <w:rsid w:val="00647AF5"/>
    <w:rsid w:val="006525F2"/>
    <w:rsid w:val="00652CA5"/>
    <w:rsid w:val="0065492C"/>
    <w:rsid w:val="00655883"/>
    <w:rsid w:val="00655D43"/>
    <w:rsid w:val="00660EC8"/>
    <w:rsid w:val="00661D7B"/>
    <w:rsid w:val="006629F2"/>
    <w:rsid w:val="006650F0"/>
    <w:rsid w:val="006707DE"/>
    <w:rsid w:val="006810D8"/>
    <w:rsid w:val="006835B7"/>
    <w:rsid w:val="00685804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6D70"/>
    <w:rsid w:val="007079C8"/>
    <w:rsid w:val="00714254"/>
    <w:rsid w:val="0071580A"/>
    <w:rsid w:val="00732CC6"/>
    <w:rsid w:val="00733200"/>
    <w:rsid w:val="007402C1"/>
    <w:rsid w:val="00740E5F"/>
    <w:rsid w:val="00750E5D"/>
    <w:rsid w:val="00752281"/>
    <w:rsid w:val="00760400"/>
    <w:rsid w:val="007607A4"/>
    <w:rsid w:val="00764597"/>
    <w:rsid w:val="00764AF4"/>
    <w:rsid w:val="0077404E"/>
    <w:rsid w:val="00782149"/>
    <w:rsid w:val="00783054"/>
    <w:rsid w:val="00787CC8"/>
    <w:rsid w:val="00790B8C"/>
    <w:rsid w:val="007A4414"/>
    <w:rsid w:val="007A5892"/>
    <w:rsid w:val="007B1931"/>
    <w:rsid w:val="007B2F61"/>
    <w:rsid w:val="007C4F57"/>
    <w:rsid w:val="007D16D6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40D"/>
    <w:rsid w:val="00837A62"/>
    <w:rsid w:val="00840E37"/>
    <w:rsid w:val="008471B5"/>
    <w:rsid w:val="008476A9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3DDD"/>
    <w:rsid w:val="008B5C37"/>
    <w:rsid w:val="008B67CB"/>
    <w:rsid w:val="008D1A85"/>
    <w:rsid w:val="008D292C"/>
    <w:rsid w:val="008D388A"/>
    <w:rsid w:val="008D4936"/>
    <w:rsid w:val="008D5082"/>
    <w:rsid w:val="008D61D9"/>
    <w:rsid w:val="008E61EC"/>
    <w:rsid w:val="008E6496"/>
    <w:rsid w:val="008E7902"/>
    <w:rsid w:val="008F7DA1"/>
    <w:rsid w:val="00900A19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57985"/>
    <w:rsid w:val="00971AB8"/>
    <w:rsid w:val="00974733"/>
    <w:rsid w:val="00977449"/>
    <w:rsid w:val="00991301"/>
    <w:rsid w:val="009973E8"/>
    <w:rsid w:val="009A534F"/>
    <w:rsid w:val="009B46EB"/>
    <w:rsid w:val="009C5D2A"/>
    <w:rsid w:val="009E5CA1"/>
    <w:rsid w:val="009E717D"/>
    <w:rsid w:val="00A046D8"/>
    <w:rsid w:val="00A10908"/>
    <w:rsid w:val="00A11CA3"/>
    <w:rsid w:val="00A22238"/>
    <w:rsid w:val="00A22E4B"/>
    <w:rsid w:val="00A271AE"/>
    <w:rsid w:val="00A31106"/>
    <w:rsid w:val="00A353CC"/>
    <w:rsid w:val="00A4239A"/>
    <w:rsid w:val="00A45C57"/>
    <w:rsid w:val="00A664F1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B476C"/>
    <w:rsid w:val="00AC01C6"/>
    <w:rsid w:val="00AC73A6"/>
    <w:rsid w:val="00AC7895"/>
    <w:rsid w:val="00AE5F07"/>
    <w:rsid w:val="00B054DE"/>
    <w:rsid w:val="00B05F43"/>
    <w:rsid w:val="00B1139F"/>
    <w:rsid w:val="00B13659"/>
    <w:rsid w:val="00B205EC"/>
    <w:rsid w:val="00B21BD9"/>
    <w:rsid w:val="00B222C7"/>
    <w:rsid w:val="00B409A9"/>
    <w:rsid w:val="00B409DD"/>
    <w:rsid w:val="00B417AD"/>
    <w:rsid w:val="00B42CD8"/>
    <w:rsid w:val="00B55646"/>
    <w:rsid w:val="00B65A45"/>
    <w:rsid w:val="00B65F4B"/>
    <w:rsid w:val="00B72C41"/>
    <w:rsid w:val="00B73A88"/>
    <w:rsid w:val="00B8107E"/>
    <w:rsid w:val="00B81285"/>
    <w:rsid w:val="00B8129B"/>
    <w:rsid w:val="00B864B2"/>
    <w:rsid w:val="00B95437"/>
    <w:rsid w:val="00BA08C1"/>
    <w:rsid w:val="00BA51CA"/>
    <w:rsid w:val="00BB17A9"/>
    <w:rsid w:val="00BB222F"/>
    <w:rsid w:val="00BB3329"/>
    <w:rsid w:val="00BB4534"/>
    <w:rsid w:val="00BC1D58"/>
    <w:rsid w:val="00BC389A"/>
    <w:rsid w:val="00BD4535"/>
    <w:rsid w:val="00BD68FF"/>
    <w:rsid w:val="00BE7066"/>
    <w:rsid w:val="00BE79B0"/>
    <w:rsid w:val="00BF1CB7"/>
    <w:rsid w:val="00BF48FB"/>
    <w:rsid w:val="00BF5C48"/>
    <w:rsid w:val="00C03AED"/>
    <w:rsid w:val="00C106CA"/>
    <w:rsid w:val="00C17D8D"/>
    <w:rsid w:val="00C32238"/>
    <w:rsid w:val="00C3422D"/>
    <w:rsid w:val="00C34DDD"/>
    <w:rsid w:val="00C420D7"/>
    <w:rsid w:val="00C4674F"/>
    <w:rsid w:val="00C65545"/>
    <w:rsid w:val="00C729F5"/>
    <w:rsid w:val="00C72A77"/>
    <w:rsid w:val="00C74A16"/>
    <w:rsid w:val="00C75802"/>
    <w:rsid w:val="00C80649"/>
    <w:rsid w:val="00C84FCB"/>
    <w:rsid w:val="00C90C64"/>
    <w:rsid w:val="00C942CD"/>
    <w:rsid w:val="00C96C1D"/>
    <w:rsid w:val="00CA1113"/>
    <w:rsid w:val="00CB7622"/>
    <w:rsid w:val="00CC074D"/>
    <w:rsid w:val="00CC0A1F"/>
    <w:rsid w:val="00CC4F11"/>
    <w:rsid w:val="00CC7798"/>
    <w:rsid w:val="00CD49FD"/>
    <w:rsid w:val="00CD587F"/>
    <w:rsid w:val="00CE111F"/>
    <w:rsid w:val="00CF2197"/>
    <w:rsid w:val="00D01048"/>
    <w:rsid w:val="00D03530"/>
    <w:rsid w:val="00D10D97"/>
    <w:rsid w:val="00D11C95"/>
    <w:rsid w:val="00D164DC"/>
    <w:rsid w:val="00D25231"/>
    <w:rsid w:val="00D31CE4"/>
    <w:rsid w:val="00D34D48"/>
    <w:rsid w:val="00D410FC"/>
    <w:rsid w:val="00D44C79"/>
    <w:rsid w:val="00D45455"/>
    <w:rsid w:val="00D510C2"/>
    <w:rsid w:val="00D522F6"/>
    <w:rsid w:val="00D53457"/>
    <w:rsid w:val="00D551F8"/>
    <w:rsid w:val="00D73A9B"/>
    <w:rsid w:val="00D73E22"/>
    <w:rsid w:val="00D75DB1"/>
    <w:rsid w:val="00D831CC"/>
    <w:rsid w:val="00D840B7"/>
    <w:rsid w:val="00D84865"/>
    <w:rsid w:val="00D86395"/>
    <w:rsid w:val="00DB0E24"/>
    <w:rsid w:val="00DB0F13"/>
    <w:rsid w:val="00DB209F"/>
    <w:rsid w:val="00DD2674"/>
    <w:rsid w:val="00DD2EBC"/>
    <w:rsid w:val="00DD504E"/>
    <w:rsid w:val="00DD7B98"/>
    <w:rsid w:val="00DE0129"/>
    <w:rsid w:val="00DE6C3E"/>
    <w:rsid w:val="00DF1A77"/>
    <w:rsid w:val="00DF2F04"/>
    <w:rsid w:val="00E0135F"/>
    <w:rsid w:val="00E16EA7"/>
    <w:rsid w:val="00E20B92"/>
    <w:rsid w:val="00E25A5E"/>
    <w:rsid w:val="00E304D5"/>
    <w:rsid w:val="00E324AE"/>
    <w:rsid w:val="00E40570"/>
    <w:rsid w:val="00E452E8"/>
    <w:rsid w:val="00E51190"/>
    <w:rsid w:val="00E5157B"/>
    <w:rsid w:val="00E53152"/>
    <w:rsid w:val="00E5714C"/>
    <w:rsid w:val="00E61398"/>
    <w:rsid w:val="00E62A7E"/>
    <w:rsid w:val="00E647DC"/>
    <w:rsid w:val="00E74F2F"/>
    <w:rsid w:val="00E75675"/>
    <w:rsid w:val="00E83D12"/>
    <w:rsid w:val="00E90A24"/>
    <w:rsid w:val="00EA08B0"/>
    <w:rsid w:val="00EA0B21"/>
    <w:rsid w:val="00EA579E"/>
    <w:rsid w:val="00EA665A"/>
    <w:rsid w:val="00EB5595"/>
    <w:rsid w:val="00EC1617"/>
    <w:rsid w:val="00EC38FB"/>
    <w:rsid w:val="00EC54DD"/>
    <w:rsid w:val="00EC6627"/>
    <w:rsid w:val="00EC7B76"/>
    <w:rsid w:val="00EC7DC4"/>
    <w:rsid w:val="00ED2F3E"/>
    <w:rsid w:val="00ED3504"/>
    <w:rsid w:val="00ED4464"/>
    <w:rsid w:val="00ED7BC2"/>
    <w:rsid w:val="00EE1904"/>
    <w:rsid w:val="00EF359B"/>
    <w:rsid w:val="00EF72FB"/>
    <w:rsid w:val="00F030AF"/>
    <w:rsid w:val="00F054ED"/>
    <w:rsid w:val="00F06EB3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711B2"/>
    <w:rsid w:val="00F845B7"/>
    <w:rsid w:val="00F90E6B"/>
    <w:rsid w:val="00F95498"/>
    <w:rsid w:val="00FA197A"/>
    <w:rsid w:val="00FA7F54"/>
    <w:rsid w:val="00FB0732"/>
    <w:rsid w:val="00FC1B97"/>
    <w:rsid w:val="00FD60B4"/>
    <w:rsid w:val="00FE7F2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8CC2FA-17C9-4200-8707-336183B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9643-E52B-4574-B0F5-CFE7CEFC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2094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3450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Doncho Minkov</cp:lastModifiedBy>
  <cp:revision>142</cp:revision>
  <cp:lastPrinted>2011-11-24T17:37:00Z</cp:lastPrinted>
  <dcterms:created xsi:type="dcterms:W3CDTF">2012-12-19T17:26:00Z</dcterms:created>
  <dcterms:modified xsi:type="dcterms:W3CDTF">2014-09-14T19:29:00Z</dcterms:modified>
</cp:coreProperties>
</file>