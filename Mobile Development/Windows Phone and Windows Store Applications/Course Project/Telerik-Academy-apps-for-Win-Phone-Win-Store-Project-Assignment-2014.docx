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4F2DE" w14:textId="3D0A7914" w:rsidR="002B1AFF" w:rsidRDefault="00F45078" w:rsidP="002B1AFF">
      <w:pPr>
        <w:pStyle w:val="Title"/>
        <w:jc w:val="center"/>
      </w:pPr>
      <w:r>
        <w:t>Course Project Description</w:t>
      </w:r>
    </w:p>
    <w:p w14:paraId="12A1C160" w14:textId="4DC4828E" w:rsidR="00364A3F" w:rsidRDefault="00364A3F" w:rsidP="00364A3F">
      <w:pPr>
        <w:pStyle w:val="Heading1"/>
      </w:pPr>
      <w:r>
        <w:t>Overall Project Description</w:t>
      </w:r>
    </w:p>
    <w:p w14:paraId="13BB470F" w14:textId="00A88C47" w:rsidR="00364A3F" w:rsidRDefault="00364A3F" w:rsidP="00364A3F">
      <w:r w:rsidRPr="00C3405C">
        <w:t>Design</w:t>
      </w:r>
      <w:r>
        <w:t xml:space="preserve"> and implement a native mobile application for </w:t>
      </w:r>
      <w:r w:rsidR="00913D86">
        <w:t>Windows Phone and Windows Store</w:t>
      </w:r>
      <w:r>
        <w:t xml:space="preserve">. The application should be </w:t>
      </w:r>
      <w:r w:rsidRPr="00F71E16">
        <w:rPr>
          <w:b/>
        </w:rPr>
        <w:t>touch-friendly</w:t>
      </w:r>
      <w:r>
        <w:t xml:space="preserve"> and should provide actual functionality which users can take advantage of. That is, the </w:t>
      </w:r>
      <w:r w:rsidRPr="00F71E16">
        <w:rPr>
          <w:b/>
        </w:rPr>
        <w:t>application must be of value to the end</w:t>
      </w:r>
      <w:r>
        <w:t xml:space="preserve"> </w:t>
      </w:r>
      <w:r w:rsidRPr="00F71E16">
        <w:rPr>
          <w:b/>
        </w:rPr>
        <w:t>user</w:t>
      </w:r>
      <w:r>
        <w:t xml:space="preserve"> of a tablet or smartphone, enabling them to consume/produce real content. DO NOT make an application for imaginary or unrealistic tasks (unless you are creating a game). </w:t>
      </w:r>
    </w:p>
    <w:p w14:paraId="0850D3CB" w14:textId="040DE216" w:rsidR="00E66419" w:rsidRDefault="00831A4F" w:rsidP="00E66419">
      <w:pPr>
        <w:pStyle w:val="Heading1"/>
      </w:pPr>
      <w:r>
        <w:t>Requirements</w:t>
      </w:r>
    </w:p>
    <w:p w14:paraId="0AD97002" w14:textId="551932A9" w:rsidR="00913D86" w:rsidRDefault="00913D86" w:rsidP="00B8493D">
      <w:pPr>
        <w:pStyle w:val="ListParagraph"/>
        <w:numPr>
          <w:ilvl w:val="0"/>
          <w:numId w:val="4"/>
        </w:numPr>
        <w:spacing w:after="200" w:line="276" w:lineRule="auto"/>
      </w:pPr>
      <w:r w:rsidRPr="00C81ECD">
        <w:rPr>
          <w:b/>
        </w:rPr>
        <w:t>(Up to 10 points)</w:t>
      </w:r>
      <w:r>
        <w:t xml:space="preserve"> Creativity</w:t>
      </w:r>
    </w:p>
    <w:p w14:paraId="7E598CA1" w14:textId="66339E33" w:rsidR="00881529" w:rsidRDefault="00881529" w:rsidP="00C81ECD">
      <w:pPr>
        <w:pStyle w:val="ListParagraph"/>
        <w:numPr>
          <w:ilvl w:val="1"/>
          <w:numId w:val="4"/>
        </w:numPr>
        <w:spacing w:after="200" w:line="276" w:lineRule="auto"/>
      </w:pPr>
      <w:r>
        <w:t>You application should not be regular blog app or news feed</w:t>
      </w:r>
    </w:p>
    <w:p w14:paraId="4BA4D636" w14:textId="5F05672C" w:rsidR="00C81ECD" w:rsidRDefault="00C81ECD" w:rsidP="00B8493D">
      <w:pPr>
        <w:pStyle w:val="ListParagraph"/>
        <w:numPr>
          <w:ilvl w:val="0"/>
          <w:numId w:val="4"/>
        </w:numPr>
        <w:spacing w:after="200" w:line="276" w:lineRule="auto"/>
      </w:pPr>
      <w:r w:rsidRPr="00F97CA7">
        <w:rPr>
          <w:b/>
        </w:rPr>
        <w:t>(Up to 15 points)</w:t>
      </w:r>
      <w:r>
        <w:t xml:space="preserve"> </w:t>
      </w:r>
      <w:r w:rsidR="00F97CA7">
        <w:t>Value to the end user</w:t>
      </w:r>
    </w:p>
    <w:p w14:paraId="6AA53594" w14:textId="4A72C0F7" w:rsidR="00F97CA7" w:rsidRDefault="00F97CA7" w:rsidP="00F97CA7">
      <w:pPr>
        <w:pStyle w:val="ListParagraph"/>
        <w:numPr>
          <w:ilvl w:val="1"/>
          <w:numId w:val="4"/>
        </w:numPr>
        <w:spacing w:after="200" w:line="276" w:lineRule="auto"/>
      </w:pPr>
      <w:r>
        <w:t>The application must have a real value to the end user</w:t>
      </w:r>
    </w:p>
    <w:p w14:paraId="6D53FF37" w14:textId="2C76546A" w:rsidR="00F97CA7" w:rsidRDefault="005A0A0B" w:rsidP="00F97CA7">
      <w:pPr>
        <w:pStyle w:val="ListParagraph"/>
        <w:numPr>
          <w:ilvl w:val="1"/>
          <w:numId w:val="4"/>
        </w:numPr>
        <w:spacing w:after="200" w:line="276" w:lineRule="auto"/>
      </w:pPr>
      <w:r>
        <w:t>There are too many chat apps, news feed apps, etc…</w:t>
      </w:r>
    </w:p>
    <w:p w14:paraId="52912E5D" w14:textId="4EBC92A7" w:rsidR="005A0A0B" w:rsidRPr="00C81ECD" w:rsidRDefault="0008314B" w:rsidP="00F97CA7">
      <w:pPr>
        <w:pStyle w:val="ListParagraph"/>
        <w:numPr>
          <w:ilvl w:val="1"/>
          <w:numId w:val="4"/>
        </w:numPr>
        <w:spacing w:after="200" w:line="276" w:lineRule="auto"/>
      </w:pPr>
      <w:r>
        <w:t>Develop something you will use</w:t>
      </w:r>
    </w:p>
    <w:p w14:paraId="019FC0D8" w14:textId="7A48C1BE" w:rsidR="00831A4F" w:rsidRPr="000A21BD" w:rsidRDefault="00826602" w:rsidP="00B8493D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8E474D" w:rsidRPr="00115FCC">
        <w:rPr>
          <w:b/>
        </w:rPr>
        <w:t xml:space="preserve"> to </w:t>
      </w:r>
      <w:r w:rsidR="002E0E9D">
        <w:rPr>
          <w:b/>
        </w:rPr>
        <w:t>7</w:t>
      </w:r>
      <w:r w:rsidR="00B8493D" w:rsidRPr="00115FCC">
        <w:rPr>
          <w:b/>
        </w:rPr>
        <w:t xml:space="preserve"> points)</w:t>
      </w:r>
      <w:r w:rsidR="00B8493D">
        <w:t xml:space="preserve"> </w:t>
      </w:r>
      <w:r w:rsidR="00831A4F">
        <w:t xml:space="preserve">Use </w:t>
      </w:r>
      <w:r w:rsidR="00BA5B49">
        <w:rPr>
          <w:b/>
        </w:rPr>
        <w:t>custom views</w:t>
      </w:r>
    </w:p>
    <w:p w14:paraId="5269D8C4" w14:textId="24FB7761" w:rsidR="000A21BD" w:rsidRDefault="000A21BD" w:rsidP="00B8493D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 xml:space="preserve">(Up to </w:t>
      </w:r>
      <w:r w:rsidR="002E0E9D">
        <w:rPr>
          <w:b/>
        </w:rPr>
        <w:t>6</w:t>
      </w:r>
      <w:r>
        <w:rPr>
          <w:b/>
        </w:rPr>
        <w:t xml:space="preserve"> points) </w:t>
      </w:r>
      <w:r w:rsidRPr="000A21BD">
        <w:t xml:space="preserve">Use </w:t>
      </w:r>
      <w:r w:rsidRPr="002A377F">
        <w:rPr>
          <w:b/>
        </w:rPr>
        <w:t>animations</w:t>
      </w:r>
    </w:p>
    <w:p w14:paraId="2395960A" w14:textId="124D6A3E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8E474D">
        <w:rPr>
          <w:b/>
        </w:rPr>
        <w:t xml:space="preserve"> to </w:t>
      </w:r>
      <w:r w:rsidR="002E0E9D">
        <w:rPr>
          <w:b/>
        </w:rPr>
        <w:t>10</w:t>
      </w:r>
      <w:r w:rsidR="00825A70" w:rsidRPr="008E474D">
        <w:rPr>
          <w:b/>
        </w:rPr>
        <w:t xml:space="preserve"> points)</w:t>
      </w:r>
      <w:r w:rsidR="00825A70">
        <w:t xml:space="preserve"> </w:t>
      </w:r>
      <w:r w:rsidR="00831A4F">
        <w:t xml:space="preserve">Use </w:t>
      </w:r>
      <w:r w:rsidR="002E0E9D">
        <w:rPr>
          <w:b/>
        </w:rPr>
        <w:t>four</w:t>
      </w:r>
      <w:r w:rsidR="00831A4F">
        <w:t xml:space="preserve"> of the following device APIs</w:t>
      </w:r>
    </w:p>
    <w:p w14:paraId="3CA9CAF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Accelerometer</w:t>
      </w:r>
      <w:r w:rsidRPr="008740D2">
        <w:t xml:space="preserve"> </w:t>
      </w:r>
    </w:p>
    <w:p w14:paraId="58DC043A" w14:textId="77777777" w:rsidR="00831A4F" w:rsidRPr="008740D2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8740D2">
        <w:t>Camera</w:t>
      </w:r>
    </w:p>
    <w:p w14:paraId="0B9AFC24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Compass</w:t>
      </w:r>
    </w:p>
    <w:p w14:paraId="53C7A71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9774AE">
        <w:t>Geolocation</w:t>
      </w:r>
    </w:p>
    <w:p w14:paraId="335DA6A6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Capture</w:t>
      </w:r>
    </w:p>
    <w:p w14:paraId="2ACF0945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Connection</w:t>
      </w:r>
    </w:p>
    <w:p w14:paraId="63A3632C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Contacts</w:t>
      </w:r>
    </w:p>
    <w:p w14:paraId="0E2077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Media</w:t>
      </w:r>
    </w:p>
    <w:p w14:paraId="522D7670" w14:textId="14B61967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9D0BA5">
        <w:rPr>
          <w:b/>
        </w:rPr>
        <w:t>5</w:t>
      </w:r>
      <w:r w:rsidR="0013743E" w:rsidRPr="0038685A">
        <w:rPr>
          <w:b/>
        </w:rPr>
        <w:t xml:space="preserve"> points)</w:t>
      </w:r>
      <w:r w:rsidR="0013743E">
        <w:t xml:space="preserve"> </w:t>
      </w:r>
      <w:r w:rsidR="00831A4F">
        <w:t xml:space="preserve">Use </w:t>
      </w:r>
      <w:r w:rsidR="00913D86">
        <w:rPr>
          <w:b/>
        </w:rPr>
        <w:t xml:space="preserve">Application Storage </w:t>
      </w:r>
      <w:r w:rsidR="00913D86">
        <w:t>(SQLite)</w:t>
      </w:r>
    </w:p>
    <w:p w14:paraId="352596DB" w14:textId="7D188FE5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8685A" w:rsidRPr="0038685A">
        <w:rPr>
          <w:b/>
        </w:rPr>
        <w:t xml:space="preserve"> to </w:t>
      </w:r>
      <w:r w:rsidR="009D0BA5">
        <w:rPr>
          <w:b/>
        </w:rPr>
        <w:t>5</w:t>
      </w:r>
      <w:r w:rsidR="000F0616" w:rsidRPr="0038685A">
        <w:rPr>
          <w:b/>
        </w:rPr>
        <w:t xml:space="preserve"> points</w:t>
      </w:r>
      <w:r w:rsidR="00C92080" w:rsidRPr="0038685A">
        <w:rPr>
          <w:b/>
        </w:rPr>
        <w:t>)</w:t>
      </w:r>
      <w:r w:rsidR="000F0616">
        <w:t xml:space="preserve"> </w:t>
      </w:r>
      <w:r w:rsidR="00831A4F">
        <w:t xml:space="preserve">Use some </w:t>
      </w:r>
      <w:r w:rsidR="00992292">
        <w:t xml:space="preserve">kind of </w:t>
      </w:r>
      <w:r w:rsidR="00831A4F" w:rsidRPr="00992292">
        <w:rPr>
          <w:b/>
        </w:rPr>
        <w:t>remote data</w:t>
      </w:r>
      <w:r w:rsidR="00D63EC9" w:rsidRPr="00D63EC9">
        <w:t>. It can be, but not limited to, of the following:</w:t>
      </w:r>
    </w:p>
    <w:p w14:paraId="74EE137E" w14:textId="287E33DA" w:rsidR="00093589" w:rsidRDefault="00275089" w:rsidP="00093589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Telerik </w:t>
      </w:r>
      <w:r w:rsidR="00831A4F">
        <w:t>backend services</w:t>
      </w:r>
    </w:p>
    <w:p w14:paraId="25DA654A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WebAPI REST</w:t>
      </w:r>
    </w:p>
    <w:p w14:paraId="466C92BC" w14:textId="41C75919" w:rsidR="00831A4F" w:rsidRPr="00FE0A1C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 w:rsidRPr="00FE0A1C">
        <w:t>JAX-R</w:t>
      </w:r>
      <w:r w:rsidR="00CF0343" w:rsidRPr="00FE0A1C">
        <w:t>S</w:t>
      </w:r>
      <w:r w:rsidRPr="00FE0A1C">
        <w:t xml:space="preserve"> API</w:t>
      </w:r>
    </w:p>
    <w:p w14:paraId="4E4621BE" w14:textId="77777777" w:rsidR="00831A4F" w:rsidRPr="006343C4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Node.js REST API</w:t>
      </w:r>
    </w:p>
    <w:p w14:paraId="0C8B8706" w14:textId="6F5F3967" w:rsidR="000F25A3" w:rsidRDefault="00826602" w:rsidP="00A91A60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E26E54" w:rsidRPr="00E26E54">
        <w:rPr>
          <w:b/>
        </w:rPr>
        <w:t xml:space="preserve"> to </w:t>
      </w:r>
      <w:r w:rsidR="009D0BA5">
        <w:rPr>
          <w:b/>
        </w:rPr>
        <w:t>6</w:t>
      </w:r>
      <w:r w:rsidR="00010CD2" w:rsidRPr="00E26E54">
        <w:rPr>
          <w:b/>
        </w:rPr>
        <w:t xml:space="preserve"> points</w:t>
      </w:r>
      <w:r w:rsidR="00A91A60">
        <w:rPr>
          <w:b/>
        </w:rPr>
        <w:t xml:space="preserve">) </w:t>
      </w:r>
      <w:r w:rsidR="00A91A60" w:rsidRPr="00A91A60">
        <w:t>Use background tasks</w:t>
      </w:r>
    </w:p>
    <w:p w14:paraId="788143A8" w14:textId="70F16EEB" w:rsidR="00831A4F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D0A30" w:rsidRPr="00E26E54">
        <w:rPr>
          <w:b/>
        </w:rPr>
        <w:t xml:space="preserve"> to </w:t>
      </w:r>
      <w:r w:rsidR="009D0BA5">
        <w:rPr>
          <w:b/>
        </w:rPr>
        <w:t>8</w:t>
      </w:r>
      <w:r w:rsidR="009D0A30" w:rsidRPr="00E26E54">
        <w:rPr>
          <w:b/>
        </w:rPr>
        <w:t xml:space="preserve"> points</w:t>
      </w:r>
      <w:r w:rsidR="00F91302" w:rsidRPr="00E26E54">
        <w:rPr>
          <w:b/>
        </w:rPr>
        <w:t>)</w:t>
      </w:r>
      <w:r w:rsidR="00F91302">
        <w:t xml:space="preserve"> </w:t>
      </w:r>
      <w:r w:rsidR="00F91302" w:rsidRPr="00C76421">
        <w:rPr>
          <w:b/>
        </w:rPr>
        <w:t>Touch friendly</w:t>
      </w:r>
      <w:r w:rsidR="00F91302">
        <w:t xml:space="preserve"> UI</w:t>
      </w:r>
      <w:r w:rsidR="009A10DD">
        <w:t>. Fulfill the criteria:</w:t>
      </w:r>
    </w:p>
    <w:p w14:paraId="120D83F0" w14:textId="20725B2A" w:rsidR="00831A4F" w:rsidRDefault="009A10D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Usable UI</w:t>
      </w:r>
    </w:p>
    <w:p w14:paraId="14EF5EDF" w14:textId="3E174024" w:rsidR="00C76421" w:rsidRDefault="00C76421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Fluent user experience</w:t>
      </w:r>
    </w:p>
    <w:p w14:paraId="6E48D9D9" w14:textId="6324D15A" w:rsidR="00831A4F" w:rsidRDefault="000E1AB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 xml:space="preserve"> </w:t>
      </w:r>
      <w:r w:rsidR="00826602">
        <w:rPr>
          <w:b/>
        </w:rPr>
        <w:t>(Up</w:t>
      </w:r>
      <w:r w:rsidR="009A10DD">
        <w:rPr>
          <w:b/>
        </w:rPr>
        <w:t xml:space="preserve"> to </w:t>
      </w:r>
      <w:r w:rsidR="00C427D5">
        <w:rPr>
          <w:b/>
        </w:rPr>
        <w:t>9</w:t>
      </w:r>
      <w:r w:rsidR="00F91302" w:rsidRPr="009A10DD">
        <w:rPr>
          <w:b/>
        </w:rPr>
        <w:t xml:space="preserve"> points)</w:t>
      </w:r>
      <w:r w:rsidR="00F91302">
        <w:t xml:space="preserve"> </w:t>
      </w:r>
      <w:r w:rsidR="00831A4F">
        <w:t xml:space="preserve">Use notifications to </w:t>
      </w:r>
      <w:r w:rsidR="000A5ECF">
        <w:t>provide feedback to the user</w:t>
      </w:r>
    </w:p>
    <w:p w14:paraId="7BDA5A68" w14:textId="2ABFF747" w:rsidR="00831A4F" w:rsidRDefault="009C13C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Show a message w</w:t>
      </w:r>
      <w:r w:rsidR="000D725B">
        <w:t xml:space="preserve">hen the user </w:t>
      </w:r>
      <w:r>
        <w:t>submits data to the app</w:t>
      </w:r>
    </w:p>
    <w:p w14:paraId="217E2BF9" w14:textId="6791F6D5" w:rsidR="009C13CF" w:rsidRDefault="009C13CF" w:rsidP="009C13CF">
      <w:pPr>
        <w:pStyle w:val="ListParagraph"/>
        <w:numPr>
          <w:ilvl w:val="2"/>
          <w:numId w:val="4"/>
        </w:numPr>
        <w:spacing w:after="200" w:line="276" w:lineRule="auto"/>
      </w:pPr>
      <w:r>
        <w:lastRenderedPageBreak/>
        <w:t>Error message on error</w:t>
      </w:r>
    </w:p>
    <w:p w14:paraId="5824859E" w14:textId="77777777" w:rsidR="00F91302" w:rsidRDefault="009C13CF" w:rsidP="00F91302">
      <w:pPr>
        <w:pStyle w:val="ListParagraph"/>
        <w:numPr>
          <w:ilvl w:val="2"/>
          <w:numId w:val="4"/>
        </w:numPr>
        <w:spacing w:after="200" w:line="276" w:lineRule="auto"/>
      </w:pPr>
      <w:r>
        <w:t>Success on success</w:t>
      </w:r>
    </w:p>
    <w:p w14:paraId="295E6822" w14:textId="170B58CE" w:rsidR="00EE22AE" w:rsidRDefault="003F24AA" w:rsidP="00EE22AE">
      <w:pPr>
        <w:pStyle w:val="ListParagraph"/>
        <w:numPr>
          <w:ilvl w:val="1"/>
          <w:numId w:val="4"/>
        </w:numPr>
        <w:spacing w:after="200" w:line="276" w:lineRule="auto"/>
      </w:pPr>
      <w:r>
        <w:t>Show messages when the state of the app changes</w:t>
      </w:r>
    </w:p>
    <w:p w14:paraId="09B376AB" w14:textId="50F4F639" w:rsidR="00831A4F" w:rsidRDefault="00826602" w:rsidP="00EE22AE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9A10DD">
        <w:rPr>
          <w:b/>
        </w:rPr>
        <w:t xml:space="preserve"> to </w:t>
      </w:r>
      <w:r w:rsidR="003C6ACE">
        <w:rPr>
          <w:b/>
        </w:rPr>
        <w:t>9</w:t>
      </w:r>
      <w:r w:rsidR="00CE294C" w:rsidRPr="009A10DD">
        <w:rPr>
          <w:b/>
        </w:rPr>
        <w:t xml:space="preserve"> points)</w:t>
      </w:r>
      <w:r w:rsidR="00CE294C">
        <w:t xml:space="preserve"> </w:t>
      </w:r>
      <w:r w:rsidR="00831A4F">
        <w:t xml:space="preserve">Use </w:t>
      </w:r>
      <w:r w:rsidR="00EE22AE">
        <w:t>at least</w:t>
      </w:r>
      <w:r w:rsidR="00831A4F">
        <w:t xml:space="preserve"> </w:t>
      </w:r>
      <w:r w:rsidR="0043300E">
        <w:t>four</w:t>
      </w:r>
      <w:r w:rsidR="00831A4F">
        <w:t xml:space="preserve"> of the following </w:t>
      </w:r>
      <w:r w:rsidR="00831A4F" w:rsidRPr="00EE22AE">
        <w:rPr>
          <w:b/>
        </w:rPr>
        <w:t>gestures</w:t>
      </w:r>
      <w:r w:rsidR="00831A4F">
        <w:t>:</w:t>
      </w:r>
    </w:p>
    <w:p w14:paraId="44DC24C9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Swipe</w:t>
      </w:r>
    </w:p>
    <w:p w14:paraId="4C7C025E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Fling</w:t>
      </w:r>
    </w:p>
    <w:p w14:paraId="4C73B7B3" w14:textId="21335B54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Pinch</w:t>
      </w:r>
      <w:r w:rsidR="00F26B8F">
        <w:t xml:space="preserve"> close or pinch open</w:t>
      </w:r>
    </w:p>
    <w:p w14:paraId="49A1E11F" w14:textId="62464C49" w:rsidR="00FE7B45" w:rsidRDefault="00FE7B45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Long press</w:t>
      </w:r>
    </w:p>
    <w:p w14:paraId="0DFD4503" w14:textId="06F70130" w:rsidR="0072328D" w:rsidRDefault="003623BD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</w:t>
      </w:r>
      <w:r w:rsidR="00145CDB">
        <w:t>ouch or double touch</w:t>
      </w:r>
    </w:p>
    <w:p w14:paraId="257ECDC3" w14:textId="0CA8755B" w:rsidR="00BB4F15" w:rsidRDefault="00BB4F15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Double touch drag</w:t>
      </w:r>
    </w:p>
    <w:p w14:paraId="0E5B28EB" w14:textId="6D3183CB" w:rsidR="00831A4F" w:rsidRPr="009A10DD" w:rsidRDefault="00826602" w:rsidP="00831A4F">
      <w:pPr>
        <w:pStyle w:val="ListParagraph"/>
        <w:numPr>
          <w:ilvl w:val="0"/>
          <w:numId w:val="4"/>
        </w:numPr>
        <w:spacing w:after="200" w:line="276" w:lineRule="auto"/>
      </w:pPr>
      <w:r>
        <w:rPr>
          <w:b/>
        </w:rPr>
        <w:t>(Up</w:t>
      </w:r>
      <w:r w:rsidR="003E1827" w:rsidRPr="009A10DD">
        <w:rPr>
          <w:b/>
        </w:rPr>
        <w:t xml:space="preserve"> to </w:t>
      </w:r>
      <w:r w:rsidR="009D0BA5">
        <w:rPr>
          <w:b/>
        </w:rPr>
        <w:t>6</w:t>
      </w:r>
      <w:r w:rsidR="003E1827" w:rsidRPr="009A10DD">
        <w:rPr>
          <w:b/>
        </w:rPr>
        <w:t xml:space="preserve"> points) </w:t>
      </w:r>
      <w:r w:rsidR="003E1827" w:rsidRPr="009A10DD">
        <w:t>High-quality code</w:t>
      </w:r>
    </w:p>
    <w:p w14:paraId="5A3D7F82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application code must be separated into consistent and cohesive modules</w:t>
      </w:r>
    </w:p>
    <w:p w14:paraId="04518AA7" w14:textId="77777777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The modules must follow the best practices for developing applications</w:t>
      </w:r>
    </w:p>
    <w:p w14:paraId="4740D5C6" w14:textId="08A7110D" w:rsidR="00831A4F" w:rsidRDefault="00826602" w:rsidP="007851C7">
      <w:pPr>
        <w:pStyle w:val="ListParagraph"/>
        <w:numPr>
          <w:ilvl w:val="0"/>
          <w:numId w:val="4"/>
        </w:numPr>
        <w:spacing w:after="200" w:line="276" w:lineRule="auto"/>
      </w:pPr>
      <w:r>
        <w:t>(Up</w:t>
      </w:r>
      <w:r w:rsidR="007851C7" w:rsidRPr="00F74089">
        <w:rPr>
          <w:b/>
        </w:rPr>
        <w:t xml:space="preserve"> to </w:t>
      </w:r>
      <w:r w:rsidR="009D0BA5">
        <w:rPr>
          <w:b/>
        </w:rPr>
        <w:t>4</w:t>
      </w:r>
      <w:r w:rsidR="007851C7" w:rsidRPr="00F74089">
        <w:rPr>
          <w:b/>
        </w:rPr>
        <w:t xml:space="preserve"> points</w:t>
      </w:r>
      <w:r w:rsidR="007851C7">
        <w:t xml:space="preserve">) </w:t>
      </w:r>
      <w:r w:rsidR="00831A4F" w:rsidRPr="008C04CC">
        <w:t>Validation and Error handling</w:t>
      </w:r>
      <w:r w:rsidR="00831A4F">
        <w:t xml:space="preserve"> </w:t>
      </w:r>
    </w:p>
    <w:p w14:paraId="1D55F41C" w14:textId="22BF2640" w:rsidR="00831A4F" w:rsidRDefault="00831A4F" w:rsidP="00831A4F">
      <w:pPr>
        <w:pStyle w:val="ListParagraph"/>
        <w:numPr>
          <w:ilvl w:val="1"/>
          <w:numId w:val="4"/>
        </w:numPr>
        <w:spacing w:after="200" w:line="276" w:lineRule="auto"/>
      </w:pPr>
      <w:r>
        <w:t>Validation of user input</w:t>
      </w:r>
    </w:p>
    <w:p w14:paraId="5D85DE99" w14:textId="55978862" w:rsidR="008B45EA" w:rsidRDefault="00831A4F" w:rsidP="005255ED">
      <w:pPr>
        <w:pStyle w:val="ListParagraph"/>
        <w:numPr>
          <w:ilvl w:val="1"/>
          <w:numId w:val="4"/>
        </w:numPr>
        <w:spacing w:after="200" w:line="276" w:lineRule="auto"/>
      </w:pPr>
      <w:r>
        <w:t>Hand</w:t>
      </w:r>
      <w:bookmarkStart w:id="0" w:name="_GoBack"/>
      <w:bookmarkEnd w:id="0"/>
      <w:r>
        <w:t>ling access denials, network issues, etc. and keeping app alive</w:t>
      </w:r>
    </w:p>
    <w:p w14:paraId="627BE21D" w14:textId="77777777" w:rsidR="00290BF7" w:rsidRPr="00B64701" w:rsidRDefault="00290BF7" w:rsidP="00290BF7">
      <w:r w:rsidRPr="00B64701">
        <w:t xml:space="preserve">The </w:t>
      </w:r>
      <w:r w:rsidRPr="00B64701">
        <w:rPr>
          <w:b/>
        </w:rPr>
        <w:t>maximum score</w:t>
      </w:r>
      <w:r w:rsidRPr="00B64701">
        <w:t xml:space="preserve"> for the teamwork assignment is </w:t>
      </w:r>
      <w:r w:rsidRPr="00B64701">
        <w:rPr>
          <w:b/>
        </w:rPr>
        <w:t>100 points</w:t>
      </w:r>
      <w:r>
        <w:t>.</w:t>
      </w:r>
      <w:r w:rsidRPr="00B64701">
        <w:t xml:space="preserve"> </w:t>
      </w:r>
    </w:p>
    <w:p w14:paraId="459E65C6" w14:textId="77777777" w:rsidR="00290BF7" w:rsidRDefault="00290BF7" w:rsidP="004B2791">
      <w:pPr>
        <w:pStyle w:val="Heading1"/>
      </w:pPr>
      <w:r>
        <w:t>Additional Requirements</w:t>
      </w:r>
    </w:p>
    <w:p w14:paraId="68B344B4" w14:textId="3E7C61D7" w:rsidR="00290BF7" w:rsidRDefault="00290BF7" w:rsidP="00290BF7">
      <w:r>
        <w:t>You are allowed to use any external libraries if you wish.</w:t>
      </w:r>
    </w:p>
    <w:p w14:paraId="5F400E36" w14:textId="2F767835" w:rsidR="00290BF7" w:rsidRDefault="00290BF7" w:rsidP="00982250">
      <w:pPr>
        <w:pStyle w:val="Heading1"/>
        <w:tabs>
          <w:tab w:val="left" w:pos="4053"/>
        </w:tabs>
      </w:pPr>
      <w:r>
        <w:t>Deliverables</w:t>
      </w:r>
      <w:r w:rsidR="00982250">
        <w:tab/>
      </w:r>
    </w:p>
    <w:p w14:paraId="376E1A44" w14:textId="77777777" w:rsidR="00290BF7" w:rsidRDefault="00290BF7" w:rsidP="00290BF7">
      <w:r>
        <w:t xml:space="preserve">Put the following in a </w:t>
      </w:r>
      <w:r w:rsidRPr="00D4354E">
        <w:rPr>
          <w:b/>
        </w:rPr>
        <w:t>ZIP archive</w:t>
      </w:r>
      <w:r>
        <w:t xml:space="preserve"> and submit it:</w:t>
      </w:r>
    </w:p>
    <w:p w14:paraId="15F264B8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>A link to a GitHub repository, holding your application</w:t>
      </w:r>
    </w:p>
    <w:p w14:paraId="0F0E9B4C" w14:textId="77777777" w:rsidR="00290BF7" w:rsidRDefault="00290BF7" w:rsidP="00290BF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A brief description of your application </w:t>
      </w:r>
    </w:p>
    <w:p w14:paraId="3E686BC8" w14:textId="77777777" w:rsidR="00290BF7" w:rsidRDefault="00290BF7" w:rsidP="004B2791">
      <w:pPr>
        <w:pStyle w:val="Heading1"/>
      </w:pPr>
      <w:r>
        <w:t>Project Evaluation</w:t>
      </w:r>
    </w:p>
    <w:p w14:paraId="49E7F3AC" w14:textId="2433E867" w:rsidR="00290BF7" w:rsidRPr="00831A4F" w:rsidRDefault="00290BF7" w:rsidP="005E1C69">
      <w:r>
        <w:t xml:space="preserve">Each </w:t>
      </w:r>
      <w:r w:rsidRPr="00FB121B">
        <w:rPr>
          <w:b/>
        </w:rPr>
        <w:t>submitted project</w:t>
      </w:r>
      <w:r>
        <w:t xml:space="preserve"> will be </w:t>
      </w:r>
      <w:r w:rsidRPr="00FB121B">
        <w:rPr>
          <w:b/>
        </w:rPr>
        <w:t>evaluated by the trainers</w:t>
      </w:r>
      <w:r>
        <w:t>. Evaluation will strictly follow the above requirements.</w:t>
      </w:r>
    </w:p>
    <w:sectPr w:rsidR="00290BF7" w:rsidRPr="00831A4F" w:rsidSect="00B9405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F5AA8" w14:textId="77777777" w:rsidR="00E23CF5" w:rsidRDefault="00E23CF5" w:rsidP="006F61B7">
      <w:pPr>
        <w:spacing w:after="0" w:line="240" w:lineRule="auto"/>
      </w:pPr>
      <w:r>
        <w:separator/>
      </w:r>
    </w:p>
  </w:endnote>
  <w:endnote w:type="continuationSeparator" w:id="0">
    <w:p w14:paraId="63D5ACFF" w14:textId="77777777" w:rsidR="00E23CF5" w:rsidRDefault="00E23CF5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B502F" w14:textId="77777777" w:rsidR="009C13CF" w:rsidRPr="00027364" w:rsidRDefault="009C13CF">
    <w:pPr>
      <w:pStyle w:val="Footer"/>
      <w:rPr>
        <w:rFonts w:ascii="Arial" w:hAnsi="Arial" w:cs="Arial"/>
        <w:sz w:val="16"/>
        <w:szCs w:val="16"/>
        <w:lang w:val="bg-BG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072E3" wp14:editId="6CA47B07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8634B3" w14:textId="77777777" w:rsidR="009C13CF" w:rsidRPr="00114EFF" w:rsidRDefault="009C13C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0BA5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0BA5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" filled="f" stroked="f">
              <v:textbox>
                <w:txbxContent>
                  <w:p w14:paraId="138634B3" w14:textId="77777777" w:rsidR="009C13CF" w:rsidRPr="00114EFF" w:rsidRDefault="009C13C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D0BA5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D0BA5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0B273" wp14:editId="049AF02D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72CEAF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>
      <w:rPr>
        <w:rFonts w:ascii="Arial" w:hAnsi="Arial" w:cs="Arial"/>
        <w:sz w:val="16"/>
        <w:szCs w:val="16"/>
        <w:lang w:val="bg-BG"/>
      </w:rPr>
      <w:t xml:space="preserve"> </w:t>
    </w:r>
  </w:p>
  <w:p w14:paraId="0EFFFF8E" w14:textId="77777777" w:rsidR="009C13CF" w:rsidRDefault="009C13CF">
    <w:pPr>
      <w:pStyle w:val="Footer"/>
      <w:rPr>
        <w:rFonts w:ascii="Arial" w:hAnsi="Arial" w:cs="Arial"/>
        <w:sz w:val="16"/>
        <w:szCs w:val="16"/>
      </w:rPr>
    </w:pPr>
  </w:p>
  <w:p w14:paraId="0DFBB452" w14:textId="77777777" w:rsidR="009C13CF" w:rsidRPr="00114EFF" w:rsidRDefault="009C13CF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2A65A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91D6F7" wp14:editId="02F0C802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22FE61C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359505" wp14:editId="24A2C5AD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92B20" w14:textId="77777777" w:rsidR="009C13CF" w:rsidRPr="00114EFF" w:rsidRDefault="009C13CF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13CA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A35950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14:paraId="0AE92B20" w14:textId="77777777" w:rsidR="009C13CF" w:rsidRPr="00114EFF" w:rsidRDefault="009C13CF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413CA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14:paraId="14E4A908" w14:textId="77777777" w:rsidR="009C13CF" w:rsidRDefault="009C13CF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14:paraId="233565AF" w14:textId="77777777" w:rsidR="009C13CF" w:rsidRDefault="009C13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2469A" w14:textId="77777777" w:rsidR="00E23CF5" w:rsidRDefault="00E23CF5" w:rsidP="006F61B7">
      <w:pPr>
        <w:spacing w:after="0" w:line="240" w:lineRule="auto"/>
      </w:pPr>
      <w:r>
        <w:separator/>
      </w:r>
    </w:p>
  </w:footnote>
  <w:footnote w:type="continuationSeparator" w:id="0">
    <w:p w14:paraId="50C34C5D" w14:textId="77777777" w:rsidR="00E23CF5" w:rsidRDefault="00E23CF5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A883B" w14:textId="54DCAC1E" w:rsidR="009C13CF" w:rsidRDefault="009C13CF" w:rsidP="00027364">
    <w:pPr>
      <w:pStyle w:val="Header"/>
      <w:jc w:val="right"/>
    </w:pPr>
    <w:r>
      <w:rPr>
        <w:b/>
        <w:sz w:val="36"/>
        <w:szCs w:val="36"/>
      </w:rPr>
      <w:t xml:space="preserve">Mobile Applications </w:t>
    </w:r>
    <w:r w:rsidR="00EE4567">
      <w:rPr>
        <w:b/>
        <w:sz w:val="36"/>
        <w:szCs w:val="36"/>
      </w:rPr>
      <w:t xml:space="preserve">for </w:t>
    </w:r>
    <w:r w:rsidR="00913D86">
      <w:rPr>
        <w:b/>
        <w:sz w:val="36"/>
        <w:szCs w:val="36"/>
      </w:rPr>
      <w:t>Windows Phone</w:t>
    </w:r>
    <w:r w:rsidR="00EE4567">
      <w:rPr>
        <w:b/>
        <w:sz w:val="36"/>
        <w:szCs w:val="36"/>
      </w:rPr>
      <w:t xml:space="preserve"> and </w:t>
    </w:r>
    <w:r w:rsidR="00913D86">
      <w:rPr>
        <w:b/>
        <w:sz w:val="36"/>
        <w:szCs w:val="36"/>
      </w:rPr>
      <w:t xml:space="preserve">Store </w:t>
    </w:r>
    <w:r>
      <w:rPr>
        <w:b/>
        <w:sz w:val="36"/>
        <w:szCs w:val="36"/>
      </w:rPr>
      <w:t xml:space="preserve">Course 2014 – </w:t>
    </w:r>
    <w:r>
      <w:rPr>
        <w:b/>
        <w:sz w:val="36"/>
        <w:szCs w:val="36"/>
      </w:rPr>
      <w:br/>
      <w:t xml:space="preserve">Telerik Software Academy  </w:t>
    </w:r>
    <w:r>
      <w:rPr>
        <w:noProof/>
      </w:rPr>
      <w:drawing>
        <wp:inline distT="0" distB="0" distL="0" distR="0" wp14:anchorId="68843BAF" wp14:editId="33F29239">
          <wp:extent cx="1066851" cy="23580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C92316" w14:textId="77777777" w:rsidR="009C13CF" w:rsidRDefault="009C13CF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650F7" w14:textId="77777777" w:rsidR="009C13CF" w:rsidRDefault="009C13CF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46FC8E58" wp14:editId="61ED8EF2">
          <wp:extent cx="1803734" cy="537733"/>
          <wp:effectExtent l="0" t="0" r="635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72887"/>
    <w:multiLevelType w:val="hybridMultilevel"/>
    <w:tmpl w:val="B1E2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740E9"/>
    <w:multiLevelType w:val="hybridMultilevel"/>
    <w:tmpl w:val="EAF4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A44C0"/>
    <w:multiLevelType w:val="hybridMultilevel"/>
    <w:tmpl w:val="6E44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465C7"/>
    <w:multiLevelType w:val="hybridMultilevel"/>
    <w:tmpl w:val="296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237DC"/>
    <w:multiLevelType w:val="hybridMultilevel"/>
    <w:tmpl w:val="512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30CBD"/>
    <w:multiLevelType w:val="hybridMultilevel"/>
    <w:tmpl w:val="B146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C8"/>
    <w:rsid w:val="000037DD"/>
    <w:rsid w:val="00010CD2"/>
    <w:rsid w:val="0001257F"/>
    <w:rsid w:val="00013B90"/>
    <w:rsid w:val="000214CF"/>
    <w:rsid w:val="0002256B"/>
    <w:rsid w:val="00027364"/>
    <w:rsid w:val="000304E4"/>
    <w:rsid w:val="000526B6"/>
    <w:rsid w:val="000557CE"/>
    <w:rsid w:val="00060941"/>
    <w:rsid w:val="00061BFE"/>
    <w:rsid w:val="00065EF1"/>
    <w:rsid w:val="00070D66"/>
    <w:rsid w:val="00080CBD"/>
    <w:rsid w:val="0008314B"/>
    <w:rsid w:val="000846C7"/>
    <w:rsid w:val="00093589"/>
    <w:rsid w:val="00095DF9"/>
    <w:rsid w:val="000A21BD"/>
    <w:rsid w:val="000A5416"/>
    <w:rsid w:val="000A5ECF"/>
    <w:rsid w:val="000B5682"/>
    <w:rsid w:val="000D725B"/>
    <w:rsid w:val="000E1AB2"/>
    <w:rsid w:val="000E63A6"/>
    <w:rsid w:val="000E7360"/>
    <w:rsid w:val="000F0616"/>
    <w:rsid w:val="000F25A3"/>
    <w:rsid w:val="00104C0D"/>
    <w:rsid w:val="001073B4"/>
    <w:rsid w:val="00110D3A"/>
    <w:rsid w:val="00112BEF"/>
    <w:rsid w:val="00114EFF"/>
    <w:rsid w:val="00115FCC"/>
    <w:rsid w:val="001200DB"/>
    <w:rsid w:val="00123A88"/>
    <w:rsid w:val="00125DDA"/>
    <w:rsid w:val="001261DE"/>
    <w:rsid w:val="001266C1"/>
    <w:rsid w:val="00130FFE"/>
    <w:rsid w:val="00131B8A"/>
    <w:rsid w:val="0013743E"/>
    <w:rsid w:val="00145CDB"/>
    <w:rsid w:val="00147F21"/>
    <w:rsid w:val="00170970"/>
    <w:rsid w:val="00170B4A"/>
    <w:rsid w:val="0019183F"/>
    <w:rsid w:val="001B1BF2"/>
    <w:rsid w:val="001B3505"/>
    <w:rsid w:val="001D2B60"/>
    <w:rsid w:val="001E0EBB"/>
    <w:rsid w:val="001E33A5"/>
    <w:rsid w:val="001F376D"/>
    <w:rsid w:val="00204CB1"/>
    <w:rsid w:val="002050D0"/>
    <w:rsid w:val="0021308C"/>
    <w:rsid w:val="002302A3"/>
    <w:rsid w:val="00231EF7"/>
    <w:rsid w:val="00240200"/>
    <w:rsid w:val="00240824"/>
    <w:rsid w:val="00256007"/>
    <w:rsid w:val="002664B3"/>
    <w:rsid w:val="002717B6"/>
    <w:rsid w:val="00273AD8"/>
    <w:rsid w:val="00275089"/>
    <w:rsid w:val="00275E7F"/>
    <w:rsid w:val="002848B9"/>
    <w:rsid w:val="00290BF7"/>
    <w:rsid w:val="002973DF"/>
    <w:rsid w:val="002A239B"/>
    <w:rsid w:val="002A377F"/>
    <w:rsid w:val="002A6E2A"/>
    <w:rsid w:val="002B1347"/>
    <w:rsid w:val="002B1AFF"/>
    <w:rsid w:val="002B3139"/>
    <w:rsid w:val="002B58D5"/>
    <w:rsid w:val="002C1C85"/>
    <w:rsid w:val="002C2C70"/>
    <w:rsid w:val="002D0E84"/>
    <w:rsid w:val="002E0E9D"/>
    <w:rsid w:val="002F0D87"/>
    <w:rsid w:val="002F35C2"/>
    <w:rsid w:val="003034FA"/>
    <w:rsid w:val="00337DF1"/>
    <w:rsid w:val="00355CF2"/>
    <w:rsid w:val="003606B6"/>
    <w:rsid w:val="003623BD"/>
    <w:rsid w:val="00362F36"/>
    <w:rsid w:val="00364A3F"/>
    <w:rsid w:val="00370E95"/>
    <w:rsid w:val="0038685A"/>
    <w:rsid w:val="00397AC0"/>
    <w:rsid w:val="003A080D"/>
    <w:rsid w:val="003A1963"/>
    <w:rsid w:val="003A72C8"/>
    <w:rsid w:val="003B4084"/>
    <w:rsid w:val="003C6ACE"/>
    <w:rsid w:val="003D6775"/>
    <w:rsid w:val="003E0D5E"/>
    <w:rsid w:val="003E1827"/>
    <w:rsid w:val="003E3D08"/>
    <w:rsid w:val="003E4E51"/>
    <w:rsid w:val="003F24AA"/>
    <w:rsid w:val="00401BB4"/>
    <w:rsid w:val="004053A7"/>
    <w:rsid w:val="00413394"/>
    <w:rsid w:val="00413627"/>
    <w:rsid w:val="004144F1"/>
    <w:rsid w:val="004146EE"/>
    <w:rsid w:val="004265D6"/>
    <w:rsid w:val="00430D8A"/>
    <w:rsid w:val="0043300E"/>
    <w:rsid w:val="004347AC"/>
    <w:rsid w:val="00442BA8"/>
    <w:rsid w:val="0045093D"/>
    <w:rsid w:val="0045142F"/>
    <w:rsid w:val="00454A88"/>
    <w:rsid w:val="00463F07"/>
    <w:rsid w:val="00486DC8"/>
    <w:rsid w:val="004B2791"/>
    <w:rsid w:val="004B2AE3"/>
    <w:rsid w:val="004C3505"/>
    <w:rsid w:val="004D1AB2"/>
    <w:rsid w:val="004D5587"/>
    <w:rsid w:val="004D798D"/>
    <w:rsid w:val="004E0DDF"/>
    <w:rsid w:val="004E14CE"/>
    <w:rsid w:val="004F7637"/>
    <w:rsid w:val="00522F0F"/>
    <w:rsid w:val="005255ED"/>
    <w:rsid w:val="00530E90"/>
    <w:rsid w:val="00534D34"/>
    <w:rsid w:val="00537F5F"/>
    <w:rsid w:val="00540D22"/>
    <w:rsid w:val="00551E4B"/>
    <w:rsid w:val="00552979"/>
    <w:rsid w:val="0056201A"/>
    <w:rsid w:val="005741FB"/>
    <w:rsid w:val="00590D55"/>
    <w:rsid w:val="00594AE1"/>
    <w:rsid w:val="005A0A0B"/>
    <w:rsid w:val="005A34CB"/>
    <w:rsid w:val="005E159E"/>
    <w:rsid w:val="005E1C69"/>
    <w:rsid w:val="005F1694"/>
    <w:rsid w:val="005F547E"/>
    <w:rsid w:val="0060475F"/>
    <w:rsid w:val="00604CBE"/>
    <w:rsid w:val="00613486"/>
    <w:rsid w:val="0061749C"/>
    <w:rsid w:val="0063488E"/>
    <w:rsid w:val="00634DFF"/>
    <w:rsid w:val="0063601C"/>
    <w:rsid w:val="00636A5A"/>
    <w:rsid w:val="00641DC9"/>
    <w:rsid w:val="0066159B"/>
    <w:rsid w:val="00676B47"/>
    <w:rsid w:val="00682B2C"/>
    <w:rsid w:val="00696B8C"/>
    <w:rsid w:val="006A6E49"/>
    <w:rsid w:val="006B21C8"/>
    <w:rsid w:val="006B2C59"/>
    <w:rsid w:val="006B4A3D"/>
    <w:rsid w:val="006C4FFE"/>
    <w:rsid w:val="006D43DE"/>
    <w:rsid w:val="006D6DCE"/>
    <w:rsid w:val="006D789B"/>
    <w:rsid w:val="006E35B1"/>
    <w:rsid w:val="006E49F9"/>
    <w:rsid w:val="006E6678"/>
    <w:rsid w:val="006F36CB"/>
    <w:rsid w:val="006F61B7"/>
    <w:rsid w:val="007132A7"/>
    <w:rsid w:val="00716D8A"/>
    <w:rsid w:val="0072328D"/>
    <w:rsid w:val="00725E2C"/>
    <w:rsid w:val="007410E1"/>
    <w:rsid w:val="00742543"/>
    <w:rsid w:val="00745119"/>
    <w:rsid w:val="00752A94"/>
    <w:rsid w:val="007665AF"/>
    <w:rsid w:val="00776D1D"/>
    <w:rsid w:val="007851C7"/>
    <w:rsid w:val="00785733"/>
    <w:rsid w:val="007857AC"/>
    <w:rsid w:val="00790492"/>
    <w:rsid w:val="007A090E"/>
    <w:rsid w:val="007A1F2D"/>
    <w:rsid w:val="007A72AE"/>
    <w:rsid w:val="007B0120"/>
    <w:rsid w:val="007C4CBE"/>
    <w:rsid w:val="007E23DC"/>
    <w:rsid w:val="007E38CC"/>
    <w:rsid w:val="007E46D4"/>
    <w:rsid w:val="007E6465"/>
    <w:rsid w:val="007E7F9E"/>
    <w:rsid w:val="00811550"/>
    <w:rsid w:val="00815478"/>
    <w:rsid w:val="0082145C"/>
    <w:rsid w:val="00824ED2"/>
    <w:rsid w:val="00825A70"/>
    <w:rsid w:val="00826602"/>
    <w:rsid w:val="00831A4F"/>
    <w:rsid w:val="00834466"/>
    <w:rsid w:val="00841695"/>
    <w:rsid w:val="00844B55"/>
    <w:rsid w:val="00847653"/>
    <w:rsid w:val="00851EB4"/>
    <w:rsid w:val="0085479F"/>
    <w:rsid w:val="008668F6"/>
    <w:rsid w:val="00867029"/>
    <w:rsid w:val="00881529"/>
    <w:rsid w:val="00882247"/>
    <w:rsid w:val="00884C73"/>
    <w:rsid w:val="00890CC6"/>
    <w:rsid w:val="00891308"/>
    <w:rsid w:val="008A4C2F"/>
    <w:rsid w:val="008B45EA"/>
    <w:rsid w:val="008B68BF"/>
    <w:rsid w:val="008C48EB"/>
    <w:rsid w:val="008E0207"/>
    <w:rsid w:val="008E309A"/>
    <w:rsid w:val="008E474D"/>
    <w:rsid w:val="008F2C4F"/>
    <w:rsid w:val="008F7F25"/>
    <w:rsid w:val="00913D86"/>
    <w:rsid w:val="00923550"/>
    <w:rsid w:val="00930408"/>
    <w:rsid w:val="00931433"/>
    <w:rsid w:val="00935B89"/>
    <w:rsid w:val="009413CA"/>
    <w:rsid w:val="00957E10"/>
    <w:rsid w:val="0096693F"/>
    <w:rsid w:val="0097196C"/>
    <w:rsid w:val="0097701D"/>
    <w:rsid w:val="009771B1"/>
    <w:rsid w:val="00982250"/>
    <w:rsid w:val="00985692"/>
    <w:rsid w:val="00992292"/>
    <w:rsid w:val="00994C19"/>
    <w:rsid w:val="009A00F5"/>
    <w:rsid w:val="009A10DD"/>
    <w:rsid w:val="009B4ED2"/>
    <w:rsid w:val="009C0353"/>
    <w:rsid w:val="009C13CF"/>
    <w:rsid w:val="009D0A30"/>
    <w:rsid w:val="009D0BA5"/>
    <w:rsid w:val="009D517C"/>
    <w:rsid w:val="009E7F9F"/>
    <w:rsid w:val="00A0476C"/>
    <w:rsid w:val="00A1387D"/>
    <w:rsid w:val="00A15A01"/>
    <w:rsid w:val="00A36EA3"/>
    <w:rsid w:val="00A42662"/>
    <w:rsid w:val="00A45067"/>
    <w:rsid w:val="00A50B15"/>
    <w:rsid w:val="00A51EA4"/>
    <w:rsid w:val="00A85B00"/>
    <w:rsid w:val="00A91A60"/>
    <w:rsid w:val="00A95FB1"/>
    <w:rsid w:val="00A97D42"/>
    <w:rsid w:val="00AB3A67"/>
    <w:rsid w:val="00AB7064"/>
    <w:rsid w:val="00AB7498"/>
    <w:rsid w:val="00AC074A"/>
    <w:rsid w:val="00AC62B2"/>
    <w:rsid w:val="00AD0E6A"/>
    <w:rsid w:val="00AD69AD"/>
    <w:rsid w:val="00AD6DEE"/>
    <w:rsid w:val="00AD793B"/>
    <w:rsid w:val="00AE4912"/>
    <w:rsid w:val="00AE6860"/>
    <w:rsid w:val="00AF2E32"/>
    <w:rsid w:val="00AF5B40"/>
    <w:rsid w:val="00B0361E"/>
    <w:rsid w:val="00B04DAF"/>
    <w:rsid w:val="00B073D7"/>
    <w:rsid w:val="00B26ACF"/>
    <w:rsid w:val="00B57938"/>
    <w:rsid w:val="00B61752"/>
    <w:rsid w:val="00B62CD2"/>
    <w:rsid w:val="00B72536"/>
    <w:rsid w:val="00B8493D"/>
    <w:rsid w:val="00B94054"/>
    <w:rsid w:val="00B94E3D"/>
    <w:rsid w:val="00BA5B49"/>
    <w:rsid w:val="00BB4A99"/>
    <w:rsid w:val="00BB4F15"/>
    <w:rsid w:val="00BF0A89"/>
    <w:rsid w:val="00BF614F"/>
    <w:rsid w:val="00C02E6C"/>
    <w:rsid w:val="00C228E5"/>
    <w:rsid w:val="00C27318"/>
    <w:rsid w:val="00C427D5"/>
    <w:rsid w:val="00C43ECC"/>
    <w:rsid w:val="00C446E7"/>
    <w:rsid w:val="00C571FE"/>
    <w:rsid w:val="00C7103F"/>
    <w:rsid w:val="00C72334"/>
    <w:rsid w:val="00C72A7A"/>
    <w:rsid w:val="00C76421"/>
    <w:rsid w:val="00C81ECD"/>
    <w:rsid w:val="00C92080"/>
    <w:rsid w:val="00CA4F32"/>
    <w:rsid w:val="00CB05C8"/>
    <w:rsid w:val="00CB1DDA"/>
    <w:rsid w:val="00CE294C"/>
    <w:rsid w:val="00CF0343"/>
    <w:rsid w:val="00CF7A62"/>
    <w:rsid w:val="00D005AC"/>
    <w:rsid w:val="00D03DD4"/>
    <w:rsid w:val="00D237DD"/>
    <w:rsid w:val="00D305A6"/>
    <w:rsid w:val="00D3404B"/>
    <w:rsid w:val="00D46EF4"/>
    <w:rsid w:val="00D63EC9"/>
    <w:rsid w:val="00D64D88"/>
    <w:rsid w:val="00D66859"/>
    <w:rsid w:val="00D906B5"/>
    <w:rsid w:val="00D90A85"/>
    <w:rsid w:val="00D94B07"/>
    <w:rsid w:val="00DA75C8"/>
    <w:rsid w:val="00DB0E4E"/>
    <w:rsid w:val="00DB6C45"/>
    <w:rsid w:val="00DC27CA"/>
    <w:rsid w:val="00DC34B0"/>
    <w:rsid w:val="00DC4E85"/>
    <w:rsid w:val="00DC558B"/>
    <w:rsid w:val="00DC7849"/>
    <w:rsid w:val="00DC7DC5"/>
    <w:rsid w:val="00DD377D"/>
    <w:rsid w:val="00DE71D9"/>
    <w:rsid w:val="00E052FA"/>
    <w:rsid w:val="00E23CF5"/>
    <w:rsid w:val="00E26E54"/>
    <w:rsid w:val="00E36011"/>
    <w:rsid w:val="00E51B3E"/>
    <w:rsid w:val="00E66419"/>
    <w:rsid w:val="00E70124"/>
    <w:rsid w:val="00E75BA0"/>
    <w:rsid w:val="00E91D52"/>
    <w:rsid w:val="00E924D4"/>
    <w:rsid w:val="00E93AF6"/>
    <w:rsid w:val="00EA62C8"/>
    <w:rsid w:val="00ED252E"/>
    <w:rsid w:val="00ED67F6"/>
    <w:rsid w:val="00EE22AE"/>
    <w:rsid w:val="00EE3776"/>
    <w:rsid w:val="00EE4567"/>
    <w:rsid w:val="00EE4945"/>
    <w:rsid w:val="00EF1653"/>
    <w:rsid w:val="00F0188A"/>
    <w:rsid w:val="00F11672"/>
    <w:rsid w:val="00F1505F"/>
    <w:rsid w:val="00F16E00"/>
    <w:rsid w:val="00F238D9"/>
    <w:rsid w:val="00F26B8F"/>
    <w:rsid w:val="00F45078"/>
    <w:rsid w:val="00F545CD"/>
    <w:rsid w:val="00F64793"/>
    <w:rsid w:val="00F70553"/>
    <w:rsid w:val="00F70F4D"/>
    <w:rsid w:val="00F80162"/>
    <w:rsid w:val="00F81B66"/>
    <w:rsid w:val="00F911C5"/>
    <w:rsid w:val="00F91302"/>
    <w:rsid w:val="00F97CA7"/>
    <w:rsid w:val="00FA2B3A"/>
    <w:rsid w:val="00FB33D2"/>
    <w:rsid w:val="00FB704A"/>
    <w:rsid w:val="00FC71FA"/>
    <w:rsid w:val="00FD7E1A"/>
    <w:rsid w:val="00FE0A1C"/>
    <w:rsid w:val="00FE7B45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C61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A3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A3F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DF"/>
  </w:style>
  <w:style w:type="paragraph" w:styleId="Heading1">
    <w:name w:val="heading 1"/>
    <w:basedOn w:val="Normal"/>
    <w:next w:val="Normal"/>
    <w:link w:val="Heading1Char"/>
    <w:uiPriority w:val="9"/>
    <w:qFormat/>
    <w:rsid w:val="00C02E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E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2E6C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02E6C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E6C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6C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6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6C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6C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6C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6C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2E6C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itle">
    <w:name w:val="Title"/>
    <w:basedOn w:val="Normal"/>
    <w:next w:val="Normal"/>
    <w:link w:val="TitleChar"/>
    <w:qFormat/>
    <w:rsid w:val="00C02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02E6C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924D4"/>
    <w:rPr>
      <w:rFonts w:asciiTheme="majorHAnsi" w:eastAsiaTheme="majorEastAsia" w:hAnsiTheme="majorHAnsi" w:cstheme="majorBidi"/>
      <w:color w:val="374C80" w:themeColor="accent1" w:themeShade="BF"/>
      <w:sz w:val="36"/>
    </w:rPr>
  </w:style>
  <w:style w:type="character" w:styleId="Strong">
    <w:name w:val="Strong"/>
    <w:basedOn w:val="DefaultParagraphFont"/>
    <w:uiPriority w:val="22"/>
    <w:qFormat/>
    <w:rsid w:val="00C02E6C"/>
    <w:rPr>
      <w:b/>
      <w:bCs/>
    </w:rPr>
  </w:style>
  <w:style w:type="character" w:styleId="Emphasis">
    <w:name w:val="Emphasis"/>
    <w:basedOn w:val="DefaultParagraphFont"/>
    <w:qFormat/>
    <w:rsid w:val="00C02E6C"/>
    <w:rPr>
      <w:i/>
      <w:iCs/>
    </w:rPr>
  </w:style>
  <w:style w:type="paragraph" w:styleId="NoSpacing">
    <w:name w:val="No Spacing"/>
    <w:uiPriority w:val="1"/>
    <w:qFormat/>
    <w:rsid w:val="00C02E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2E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2E6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2E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6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6C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924D4"/>
    <w:rPr>
      <w:i/>
      <w:iCs/>
      <w:color w:val="4A66AC" w:themeColor="accent1"/>
      <w:sz w:val="40"/>
    </w:rPr>
  </w:style>
  <w:style w:type="character" w:styleId="IntenseEmphasis">
    <w:name w:val="Intense Emphasis"/>
    <w:basedOn w:val="DefaultParagraphFont"/>
    <w:uiPriority w:val="21"/>
    <w:qFormat/>
    <w:rsid w:val="00C02E6C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0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2E6C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2E6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2E6C"/>
    <w:pPr>
      <w:outlineLvl w:val="9"/>
    </w:pPr>
  </w:style>
  <w:style w:type="paragraph" w:customStyle="1" w:styleId="Apiaddress">
    <w:name w:val="Api address"/>
    <w:basedOn w:val="Normal"/>
    <w:link w:val="ApiaddressChar"/>
    <w:qFormat/>
    <w:rsid w:val="00110D3A"/>
    <w:pPr>
      <w:spacing w:after="0"/>
    </w:pPr>
    <w:rPr>
      <w:rFonts w:ascii="Consolas" w:hAnsi="Consolas"/>
      <w:b/>
    </w:rPr>
  </w:style>
  <w:style w:type="character" w:customStyle="1" w:styleId="ApiaddressChar">
    <w:name w:val="Api address Char"/>
    <w:basedOn w:val="DefaultParagraphFont"/>
    <w:link w:val="Apiaddress"/>
    <w:rsid w:val="00110D3A"/>
    <w:rPr>
      <w:rFonts w:ascii="Consolas" w:hAnsi="Consolas"/>
      <w:b/>
    </w:rPr>
  </w:style>
  <w:style w:type="character" w:styleId="Hyperlink">
    <w:name w:val="Hyperlink"/>
    <w:basedOn w:val="DefaultParagraphFont"/>
    <w:uiPriority w:val="99"/>
    <w:unhideWhenUsed/>
    <w:rsid w:val="00AB3A67"/>
    <w:rPr>
      <w:color w:val="9454C3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4A3F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4A3F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ostov\Desktop\Templ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6AE8CF-EB8B-624E-92DB-C8F93306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\Users\nkostov\Desktop\Template.dotx</Template>
  <TotalTime>40</TotalTime>
  <Pages>2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Kostov</dc:creator>
  <cp:lastModifiedBy>Doncho Minkov</cp:lastModifiedBy>
  <cp:revision>147</cp:revision>
  <cp:lastPrinted>2014-10-21T15:18:00Z</cp:lastPrinted>
  <dcterms:created xsi:type="dcterms:W3CDTF">2014-10-03T11:52:00Z</dcterms:created>
  <dcterms:modified xsi:type="dcterms:W3CDTF">2014-11-15T08:40:00Z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